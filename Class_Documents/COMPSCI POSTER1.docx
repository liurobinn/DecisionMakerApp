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3"/>
        <w:gridCol w:w="5727"/>
      </w:tblGrid>
      <w:tr w:rsidR="007C47F9" w14:paraId="0A9E5F6F" w14:textId="77777777" w:rsidTr="003659B0">
        <w:trPr>
          <w:trHeight w:val="2849"/>
        </w:trPr>
        <w:tc>
          <w:tcPr>
            <w:tcW w:w="10800" w:type="dxa"/>
            <w:gridSpan w:val="2"/>
          </w:tcPr>
          <w:p w14:paraId="060861D8" w14:textId="56FDEC49" w:rsidR="00A03C64" w:rsidRPr="00A03C64" w:rsidRDefault="00A03C64" w:rsidP="00E80C83">
            <w:r>
              <w:rPr>
                <w:noProof/>
              </w:rPr>
              <mc:AlternateContent>
                <mc:Choice Requires="wpg">
                  <w:drawing>
                    <wp:inline distT="0" distB="0" distL="0" distR="0" wp14:anchorId="36F5DC9B" wp14:editId="777E1946">
                      <wp:extent cx="6781165" cy="1748790"/>
                      <wp:effectExtent l="0" t="0" r="635" b="3810"/>
                      <wp:docPr id="29" name="Group 30" descr="decorative elemen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165" cy="1748790"/>
                                <a:chOff x="0" y="0"/>
                                <a:chExt cx="10679" cy="2754"/>
                              </a:xfrm>
                              <a:solidFill>
                                <a:schemeClr val="accent1"/>
                              </a:solidFill>
                            </wpg:grpSpPr>
                            <wps:wsp>
                              <wps:cNvPr id="30" name="Freeform 36"/>
                              <wps:cNvSpPr>
                                <a:spLocks/>
                              </wps:cNvSpPr>
                              <wps:spPr bwMode="auto">
                                <a:xfrm>
                                  <a:off x="0" y="0"/>
                                  <a:ext cx="10679" cy="1880"/>
                                </a:xfrm>
                                <a:custGeom>
                                  <a:avLst/>
                                  <a:gdLst>
                                    <a:gd name="T0" fmla="*/ 10678 w 10679"/>
                                    <a:gd name="T1" fmla="*/ 0 h 1880"/>
                                    <a:gd name="T2" fmla="*/ 0 w 10679"/>
                                    <a:gd name="T3" fmla="*/ 377 h 1880"/>
                                    <a:gd name="T4" fmla="*/ 335 w 10679"/>
                                    <a:gd name="T5" fmla="*/ 1880 h 1880"/>
                                    <a:gd name="T6" fmla="*/ 10375 w 10679"/>
                                    <a:gd name="T7" fmla="*/ 1880 h 1880"/>
                                    <a:gd name="T8" fmla="*/ 10678 w 10679"/>
                                    <a:gd name="T9" fmla="*/ 0 h 1880"/>
                                  </a:gdLst>
                                  <a:ahLst/>
                                  <a:cxnLst>
                                    <a:cxn ang="0">
                                      <a:pos x="T0" y="T1"/>
                                    </a:cxn>
                                    <a:cxn ang="0">
                                      <a:pos x="T2" y="T3"/>
                                    </a:cxn>
                                    <a:cxn ang="0">
                                      <a:pos x="T4" y="T5"/>
                                    </a:cxn>
                                    <a:cxn ang="0">
                                      <a:pos x="T6" y="T7"/>
                                    </a:cxn>
                                    <a:cxn ang="0">
                                      <a:pos x="T8" y="T9"/>
                                    </a:cxn>
                                  </a:cxnLst>
                                  <a:rect l="0" t="0" r="r" b="b"/>
                                  <a:pathLst>
                                    <a:path w="10679" h="1880">
                                      <a:moveTo>
                                        <a:pt x="10678" y="0"/>
                                      </a:moveTo>
                                      <a:lnTo>
                                        <a:pt x="0" y="377"/>
                                      </a:lnTo>
                                      <a:lnTo>
                                        <a:pt x="335" y="1880"/>
                                      </a:lnTo>
                                      <a:lnTo>
                                        <a:pt x="10375" y="1880"/>
                                      </a:lnTo>
                                      <a:lnTo>
                                        <a:pt x="106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14:paraId="14FB0D83" w14:textId="411FA48F" w:rsidR="00A03C64" w:rsidRPr="00BA01D7" w:rsidRDefault="00BA01D7" w:rsidP="00A065D5">
                                    <w:pPr>
                                      <w:pStyle w:val="Title"/>
                                      <w:rPr>
                                        <w:sz w:val="52"/>
                                        <w:szCs w:val="52"/>
                                      </w:rPr>
                                    </w:pPr>
                                    <w:r w:rsidRPr="00BA01D7">
                                      <w:rPr>
                                        <w:sz w:val="52"/>
                                        <w:szCs w:val="52"/>
                                      </w:rPr>
                                      <w:t>Digital Information Dilemma</w:t>
                                    </w:r>
                                  </w:p>
                                </w:txbxContent>
                              </wps:txbx>
                              <wps:bodyPr rot="0" vert="horz" wrap="square" lIns="91440" tIns="45720" rIns="91440" bIns="45720" anchor="b" anchorCtr="0" upright="1">
                                <a:noAutofit/>
                              </wps:bodyPr>
                            </wps:wsp>
                            <wps:wsp>
                              <wps:cNvPr id="33" name="Freeform 33"/>
                              <wps:cNvSpPr>
                                <a:spLocks/>
                              </wps:cNvSpPr>
                              <wps:spPr bwMode="auto">
                                <a:xfrm>
                                  <a:off x="3545" y="1879"/>
                                  <a:ext cx="6080" cy="420"/>
                                </a:xfrm>
                                <a:custGeom>
                                  <a:avLst/>
                                  <a:gdLst>
                                    <a:gd name="T0" fmla="+- 0 9625 3545"/>
                                    <a:gd name="T1" fmla="*/ T0 w 6080"/>
                                    <a:gd name="T2" fmla="+- 0 1880 1880"/>
                                    <a:gd name="T3" fmla="*/ 1880 h 420"/>
                                    <a:gd name="T4" fmla="+- 0 3614 3545"/>
                                    <a:gd name="T5" fmla="*/ T4 w 6080"/>
                                    <a:gd name="T6" fmla="+- 0 1880 1880"/>
                                    <a:gd name="T7" fmla="*/ 1880 h 420"/>
                                    <a:gd name="T8" fmla="+- 0 3545 3545"/>
                                    <a:gd name="T9" fmla="*/ T8 w 6080"/>
                                    <a:gd name="T10" fmla="+- 0 2300 1880"/>
                                    <a:gd name="T11" fmla="*/ 2300 h 420"/>
                                    <a:gd name="T12" fmla="+- 0 9625 3545"/>
                                    <a:gd name="T13" fmla="*/ T12 w 6080"/>
                                    <a:gd name="T14" fmla="+- 0 1880 1880"/>
                                    <a:gd name="T15" fmla="*/ 1880 h 420"/>
                                  </a:gdLst>
                                  <a:ahLst/>
                                  <a:cxnLst>
                                    <a:cxn ang="0">
                                      <a:pos x="T1" y="T3"/>
                                    </a:cxn>
                                    <a:cxn ang="0">
                                      <a:pos x="T5" y="T7"/>
                                    </a:cxn>
                                    <a:cxn ang="0">
                                      <a:pos x="T9" y="T11"/>
                                    </a:cxn>
                                    <a:cxn ang="0">
                                      <a:pos x="T13" y="T15"/>
                                    </a:cxn>
                                  </a:cxnLst>
                                  <a:rect l="0" t="0" r="r" b="b"/>
                                  <a:pathLst>
                                    <a:path w="6080" h="420">
                                      <a:moveTo>
                                        <a:pt x="6080" y="0"/>
                                      </a:moveTo>
                                      <a:lnTo>
                                        <a:pt x="69" y="0"/>
                                      </a:lnTo>
                                      <a:lnTo>
                                        <a:pt x="0" y="420"/>
                                      </a:lnTo>
                                      <a:lnTo>
                                        <a:pt x="6080" y="0"/>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wps:cNvSpPr>
                              <wps:spPr bwMode="auto">
                                <a:xfrm>
                                  <a:off x="3545" y="2177"/>
                                  <a:ext cx="2090" cy="577"/>
                                </a:xfrm>
                                <a:custGeom>
                                  <a:avLst/>
                                  <a:gdLst>
                                    <a:gd name="T0" fmla="+- 0 5311 3545"/>
                                    <a:gd name="T1" fmla="*/ T0 w 2090"/>
                                    <a:gd name="T2" fmla="+- 0 2178 2178"/>
                                    <a:gd name="T3" fmla="*/ 2178 h 577"/>
                                    <a:gd name="T4" fmla="+- 0 3545 3545"/>
                                    <a:gd name="T5" fmla="*/ T4 w 2090"/>
                                    <a:gd name="T6" fmla="+- 0 2300 2178"/>
                                    <a:gd name="T7" fmla="*/ 2300 h 577"/>
                                    <a:gd name="T8" fmla="+- 0 5635 3545"/>
                                    <a:gd name="T9" fmla="*/ T8 w 2090"/>
                                    <a:gd name="T10" fmla="+- 0 2755 2178"/>
                                    <a:gd name="T11" fmla="*/ 2755 h 577"/>
                                    <a:gd name="T12" fmla="+- 0 5311 3545"/>
                                    <a:gd name="T13" fmla="*/ T12 w 2090"/>
                                    <a:gd name="T14" fmla="+- 0 2178 2178"/>
                                    <a:gd name="T15" fmla="*/ 2178 h 577"/>
                                  </a:gdLst>
                                  <a:ahLst/>
                                  <a:cxnLst>
                                    <a:cxn ang="0">
                                      <a:pos x="T1" y="T3"/>
                                    </a:cxn>
                                    <a:cxn ang="0">
                                      <a:pos x="T5" y="T7"/>
                                    </a:cxn>
                                    <a:cxn ang="0">
                                      <a:pos x="T9" y="T11"/>
                                    </a:cxn>
                                    <a:cxn ang="0">
                                      <a:pos x="T13" y="T15"/>
                                    </a:cxn>
                                  </a:cxnLst>
                                  <a:rect l="0" t="0" r="r" b="b"/>
                                  <a:pathLst>
                                    <a:path w="2090" h="577">
                                      <a:moveTo>
                                        <a:pt x="1766" y="0"/>
                                      </a:moveTo>
                                      <a:lnTo>
                                        <a:pt x="0" y="122"/>
                                      </a:lnTo>
                                      <a:lnTo>
                                        <a:pt x="2090" y="577"/>
                                      </a:lnTo>
                                      <a:lnTo>
                                        <a:pt x="176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6F5DC9B" id="Group 30" o:spid="_x0000_s1026" alt="decorative element" style="width:533.95pt;height:137.7pt;mso-position-horizontal-relative:char;mso-position-vertical-relative:line" coordsize="10679,2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">
                      <v:shape id="Freeform 36" o:spid="_x0000_s1027" style="position:absolute;width:10679;height:1880;visibility:visible;mso-wrap-style:square;v-text-anchor:bottom" coordsize="10679,18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" adj="-11796480,,5400" path="m10678,l,377,335,1880r10040,l10678,xe" filled="f" stroked="f">
                        <v:stroke joinstyle="round"/>
                        <v:formulas/>
                        <v:path arrowok="t" o:connecttype="custom" o:connectlocs="10678,0;0,377;335,1880;10375,1880;10678,0" o:connectangles="0,0,0,0,0" textboxrect="0,0,10679,1880"/>
                        <v:textbox>
                          <w:txbxContent>
                            <w:p w14:paraId="14FB0D83" w14:textId="411FA48F" w:rsidR="00A03C64" w:rsidRPr="00BA01D7" w:rsidRDefault="00BA01D7" w:rsidP="00A065D5">
                              <w:pPr>
                                <w:pStyle w:val="Title"/>
                                <w:rPr>
                                  <w:sz w:val="52"/>
                                  <w:szCs w:val="52"/>
                                </w:rPr>
                              </w:pPr>
                              <w:r w:rsidRPr="00BA01D7">
                                <w:rPr>
                                  <w:sz w:val="52"/>
                                  <w:szCs w:val="52"/>
                                </w:rPr>
                                <w:t>Digital Information Dilemma</w:t>
                              </w:r>
                            </w:p>
                          </w:txbxContent>
                        </v:textbox>
                      </v:shape>
                      <v:shape id="Freeform 33" o:spid="_x0000_s1028" style="position:absolute;left:3545;top:1879;width:6080;height:420;visibility:visible;mso-wrap-style:square;v-text-anchor:top" coordsize="608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" path="m6080,l69,,,420,6080,xe" fillcolor="#e38b04 [2404]" stroked="f">
                        <v:path arrowok="t" o:connecttype="custom" o:connectlocs="6080,1880;69,1880;0,2300;6080,1880" o:connectangles="0,0,0,0"/>
                      </v:shape>
                      <v:shape id="Freeform 32" o:spid="_x0000_s1029" style="position:absolute;left:3545;top:2177;width:2090;height:577;visibility:visible;mso-wrap-style:square;v-text-anchor:top" coordsize="2090,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" path="m1766,l,122,2090,577,1766,xe" filled="f" stroked="f">
                        <v:path arrowok="t" o:connecttype="custom" o:connectlocs="1766,2178;0,2300;2090,2755;1766,2178" o:connectangles="0,0,0,0"/>
                      </v:shape>
                      <w10:anchorlock/>
                    </v:group>
                  </w:pict>
                </mc:Fallback>
              </mc:AlternateContent>
            </w:r>
          </w:p>
        </w:tc>
      </w:tr>
      <w:tr w:rsidR="008761D2" w:rsidRPr="00E80C83" w14:paraId="717A32D3" w14:textId="77777777" w:rsidTr="003659B0">
        <w:trPr>
          <w:trHeight w:val="612"/>
        </w:trPr>
        <w:tc>
          <w:tcPr>
            <w:tcW w:w="10800" w:type="dxa"/>
            <w:gridSpan w:val="2"/>
            <w:tcBorders>
              <w:bottom w:val="single" w:sz="18" w:space="0" w:color="7F7F7F" w:themeColor="text1" w:themeTint="80"/>
            </w:tcBorders>
            <w:vAlign w:val="center"/>
          </w:tcPr>
          <w:p w14:paraId="78BFCF22" w14:textId="56360986" w:rsidR="008761D2" w:rsidRPr="00E80C83" w:rsidRDefault="00BA01D7" w:rsidP="00E80C83">
            <w:pPr>
              <w:pStyle w:val="Subtitle"/>
            </w:pPr>
            <w:r>
              <w:t>Robin Liu</w:t>
            </w:r>
          </w:p>
        </w:tc>
      </w:tr>
      <w:tr w:rsidR="008761D2" w14:paraId="348B8C4C" w14:textId="77777777" w:rsidTr="003659B0">
        <w:trPr>
          <w:trHeight w:val="612"/>
        </w:trPr>
        <w:tc>
          <w:tcPr>
            <w:tcW w:w="5090" w:type="dxa"/>
            <w:tcBorders>
              <w:top w:val="single" w:sz="18" w:space="0" w:color="7F7F7F" w:themeColor="text1" w:themeTint="80"/>
            </w:tcBorders>
            <w:vAlign w:val="center"/>
          </w:tcPr>
          <w:p w14:paraId="77FCC302" w14:textId="7B253F00" w:rsidR="008761D2" w:rsidRDefault="008761D2" w:rsidP="00E80C83">
            <w:pPr>
              <w:rPr>
                <w:sz w:val="30"/>
                <w:szCs w:val="30"/>
              </w:rPr>
            </w:pPr>
            <w:r>
              <w:rPr>
                <w:noProof/>
              </w:rPr>
              <mc:AlternateContent>
                <mc:Choice Requires="wpg">
                  <w:drawing>
                    <wp:inline distT="0" distB="0" distL="0" distR="0" wp14:anchorId="1F8D4FA3" wp14:editId="6C756109">
                      <wp:extent cx="3209835" cy="2666594"/>
                      <wp:effectExtent l="25400" t="101600" r="29210" b="26035"/>
                      <wp:docPr id="65" name="Group 65" descr="decorative element"/>
                      <wp:cNvGraphicFramePr/>
                      <a:graphic xmlns:a="http://schemas.openxmlformats.org/drawingml/2006/main">
                        <a:graphicData uri="http://schemas.microsoft.com/office/word/2010/wordprocessingGroup">
                          <wpg:wgp>
                            <wpg:cNvGrpSpPr/>
                            <wpg:grpSpPr>
                              <a:xfrm>
                                <a:off x="0" y="0"/>
                                <a:ext cx="3209835" cy="2666594"/>
                                <a:chOff x="24175" y="0"/>
                                <a:chExt cx="3209835" cy="2666594"/>
                              </a:xfrm>
                            </wpg:grpSpPr>
                            <wpg:grpSp>
                              <wpg:cNvPr id="16" name="Group 17"/>
                              <wpg:cNvGrpSpPr>
                                <a:grpSpLocks/>
                              </wpg:cNvGrpSpPr>
                              <wpg:grpSpPr bwMode="auto">
                                <a:xfrm>
                                  <a:off x="24175" y="261258"/>
                                  <a:ext cx="3209835" cy="2405336"/>
                                  <a:chOff x="720" y="1413"/>
                                  <a:chExt cx="5311" cy="3980"/>
                                </a:xfrm>
                              </wpg:grpSpPr>
                              <wps:wsp>
                                <wps:cNvPr id="17" name="Freeform 23"/>
                                <wps:cNvSpPr>
                                  <a:spLocks/>
                                </wps:cNvSpPr>
                                <wps:spPr bwMode="auto">
                                  <a:xfrm>
                                    <a:off x="1900" y="1613"/>
                                    <a:ext cx="4131" cy="1120"/>
                                  </a:xfrm>
                                  <a:custGeom>
                                    <a:avLst/>
                                    <a:gdLst>
                                      <a:gd name="T0" fmla="+- 0 1900 1900"/>
                                      <a:gd name="T1" fmla="*/ T0 w 4131"/>
                                      <a:gd name="T2" fmla="+- 0 1613 1613"/>
                                      <a:gd name="T3" fmla="*/ 1613 h 1120"/>
                                      <a:gd name="T4" fmla="+- 0 1931 1900"/>
                                      <a:gd name="T5" fmla="*/ T4 w 4131"/>
                                      <a:gd name="T6" fmla="+- 0 2144 1613"/>
                                      <a:gd name="T7" fmla="*/ 2144 h 1120"/>
                                      <a:gd name="T8" fmla="+- 0 6031 1900"/>
                                      <a:gd name="T9" fmla="*/ T8 w 4131"/>
                                      <a:gd name="T10" fmla="+- 0 2733 1613"/>
                                      <a:gd name="T11" fmla="*/ 2733 h 1120"/>
                                      <a:gd name="T12" fmla="+- 0 1900 1900"/>
                                      <a:gd name="T13" fmla="*/ T12 w 4131"/>
                                      <a:gd name="T14" fmla="+- 0 1613 1613"/>
                                      <a:gd name="T15" fmla="*/ 1613 h 1120"/>
                                    </a:gdLst>
                                    <a:ahLst/>
                                    <a:cxnLst>
                                      <a:cxn ang="0">
                                        <a:pos x="T1" y="T3"/>
                                      </a:cxn>
                                      <a:cxn ang="0">
                                        <a:pos x="T5" y="T7"/>
                                      </a:cxn>
                                      <a:cxn ang="0">
                                        <a:pos x="T9" y="T11"/>
                                      </a:cxn>
                                      <a:cxn ang="0">
                                        <a:pos x="T13" y="T15"/>
                                      </a:cxn>
                                    </a:cxnLst>
                                    <a:rect l="0" t="0" r="r" b="b"/>
                                    <a:pathLst>
                                      <a:path w="4131" h="1120">
                                        <a:moveTo>
                                          <a:pt x="0" y="0"/>
                                        </a:moveTo>
                                        <a:lnTo>
                                          <a:pt x="31" y="531"/>
                                        </a:lnTo>
                                        <a:lnTo>
                                          <a:pt x="4131" y="1120"/>
                                        </a:lnTo>
                                        <a:lnTo>
                                          <a:pt x="0" y="0"/>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2"/>
                                <wps:cNvSpPr>
                                  <a:spLocks/>
                                </wps:cNvSpPr>
                                <wps:spPr bwMode="auto">
                                  <a:xfrm>
                                    <a:off x="1900" y="1413"/>
                                    <a:ext cx="1999" cy="705"/>
                                  </a:xfrm>
                                  <a:custGeom>
                                    <a:avLst/>
                                    <a:gdLst>
                                      <a:gd name="T0" fmla="+- 0 3899 1900"/>
                                      <a:gd name="T1" fmla="*/ T0 w 1999"/>
                                      <a:gd name="T2" fmla="+- 0 1413 1413"/>
                                      <a:gd name="T3" fmla="*/ 1413 h 705"/>
                                      <a:gd name="T4" fmla="+- 0 1900 1900"/>
                                      <a:gd name="T5" fmla="*/ T4 w 1999"/>
                                      <a:gd name="T6" fmla="+- 0 1613 1413"/>
                                      <a:gd name="T7" fmla="*/ 1613 h 705"/>
                                      <a:gd name="T8" fmla="+- 0 3759 1900"/>
                                      <a:gd name="T9" fmla="*/ T8 w 1999"/>
                                      <a:gd name="T10" fmla="+- 0 2117 1413"/>
                                      <a:gd name="T11" fmla="*/ 2117 h 705"/>
                                      <a:gd name="T12" fmla="+- 0 3899 1900"/>
                                      <a:gd name="T13" fmla="*/ T12 w 1999"/>
                                      <a:gd name="T14" fmla="+- 0 1413 1413"/>
                                      <a:gd name="T15" fmla="*/ 1413 h 705"/>
                                    </a:gdLst>
                                    <a:ahLst/>
                                    <a:cxnLst>
                                      <a:cxn ang="0">
                                        <a:pos x="T1" y="T3"/>
                                      </a:cxn>
                                      <a:cxn ang="0">
                                        <a:pos x="T5" y="T7"/>
                                      </a:cxn>
                                      <a:cxn ang="0">
                                        <a:pos x="T9" y="T11"/>
                                      </a:cxn>
                                      <a:cxn ang="0">
                                        <a:pos x="T13" y="T15"/>
                                      </a:cxn>
                                    </a:cxnLst>
                                    <a:rect l="0" t="0" r="r" b="b"/>
                                    <a:pathLst>
                                      <a:path w="1999" h="705">
                                        <a:moveTo>
                                          <a:pt x="1999" y="0"/>
                                        </a:moveTo>
                                        <a:lnTo>
                                          <a:pt x="0" y="200"/>
                                        </a:lnTo>
                                        <a:lnTo>
                                          <a:pt x="1859" y="704"/>
                                        </a:lnTo>
                                        <a:lnTo>
                                          <a:pt x="1999"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1"/>
                                <wps:cNvSpPr>
                                  <a:spLocks/>
                                </wps:cNvSpPr>
                                <wps:spPr bwMode="auto">
                                  <a:xfrm>
                                    <a:off x="720" y="1973"/>
                                    <a:ext cx="5311" cy="3420"/>
                                  </a:xfrm>
                                  <a:custGeom>
                                    <a:avLst/>
                                    <a:gdLst>
                                      <a:gd name="T0" fmla="+- 0 739 720"/>
                                      <a:gd name="T1" fmla="*/ T0 w 5311"/>
                                      <a:gd name="T2" fmla="+- 0 1973 1973"/>
                                      <a:gd name="T3" fmla="*/ 1973 h 3420"/>
                                      <a:gd name="T4" fmla="+- 0 720 720"/>
                                      <a:gd name="T5" fmla="*/ T4 w 5311"/>
                                      <a:gd name="T6" fmla="+- 0 4813 1973"/>
                                      <a:gd name="T7" fmla="*/ 4813 h 3420"/>
                                      <a:gd name="T8" fmla="+- 0 5955 720"/>
                                      <a:gd name="T9" fmla="*/ T8 w 5311"/>
                                      <a:gd name="T10" fmla="+- 0 5393 1973"/>
                                      <a:gd name="T11" fmla="*/ 5393 h 3420"/>
                                      <a:gd name="T12" fmla="+- 0 6031 720"/>
                                      <a:gd name="T13" fmla="*/ T12 w 5311"/>
                                      <a:gd name="T14" fmla="+- 0 2733 1973"/>
                                      <a:gd name="T15" fmla="*/ 2733 h 3420"/>
                                      <a:gd name="T16" fmla="+- 0 739 720"/>
                                      <a:gd name="T17" fmla="*/ T16 w 5311"/>
                                      <a:gd name="T18" fmla="+- 0 1973 1973"/>
                                      <a:gd name="T19" fmla="*/ 1973 h 3420"/>
                                    </a:gdLst>
                                    <a:ahLst/>
                                    <a:cxnLst>
                                      <a:cxn ang="0">
                                        <a:pos x="T1" y="T3"/>
                                      </a:cxn>
                                      <a:cxn ang="0">
                                        <a:pos x="T5" y="T7"/>
                                      </a:cxn>
                                      <a:cxn ang="0">
                                        <a:pos x="T9" y="T11"/>
                                      </a:cxn>
                                      <a:cxn ang="0">
                                        <a:pos x="T13" y="T15"/>
                                      </a:cxn>
                                      <a:cxn ang="0">
                                        <a:pos x="T17" y="T19"/>
                                      </a:cxn>
                                    </a:cxnLst>
                                    <a:rect l="0" t="0" r="r" b="b"/>
                                    <a:pathLst>
                                      <a:path w="5311" h="3420">
                                        <a:moveTo>
                                          <a:pt x="19" y="0"/>
                                        </a:moveTo>
                                        <a:lnTo>
                                          <a:pt x="0" y="2840"/>
                                        </a:lnTo>
                                        <a:lnTo>
                                          <a:pt x="5235" y="3420"/>
                                        </a:lnTo>
                                        <a:lnTo>
                                          <a:pt x="5311" y="760"/>
                                        </a:lnTo>
                                        <a:lnTo>
                                          <a:pt x="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720" y="1973"/>
                                    <a:ext cx="5311" cy="3420"/>
                                  </a:xfrm>
                                  <a:custGeom>
                                    <a:avLst/>
                                    <a:gdLst>
                                      <a:gd name="T0" fmla="+- 0 720 720"/>
                                      <a:gd name="T1" fmla="*/ T0 w 5311"/>
                                      <a:gd name="T2" fmla="+- 0 4813 1973"/>
                                      <a:gd name="T3" fmla="*/ 4813 h 3420"/>
                                      <a:gd name="T4" fmla="+- 0 739 720"/>
                                      <a:gd name="T5" fmla="*/ T4 w 5311"/>
                                      <a:gd name="T6" fmla="+- 0 1973 1973"/>
                                      <a:gd name="T7" fmla="*/ 1973 h 3420"/>
                                      <a:gd name="T8" fmla="+- 0 6031 720"/>
                                      <a:gd name="T9" fmla="*/ T8 w 5311"/>
                                      <a:gd name="T10" fmla="+- 0 2733 1973"/>
                                      <a:gd name="T11" fmla="*/ 2733 h 3420"/>
                                      <a:gd name="T12" fmla="+- 0 5955 720"/>
                                      <a:gd name="T13" fmla="*/ T12 w 5311"/>
                                      <a:gd name="T14" fmla="+- 0 5393 1973"/>
                                      <a:gd name="T15" fmla="*/ 5393 h 3420"/>
                                      <a:gd name="T16" fmla="+- 0 720 720"/>
                                      <a:gd name="T17" fmla="*/ T16 w 5311"/>
                                      <a:gd name="T18" fmla="+- 0 4813 1973"/>
                                      <a:gd name="T19" fmla="*/ 4813 h 3420"/>
                                    </a:gdLst>
                                    <a:ahLst/>
                                    <a:cxnLst>
                                      <a:cxn ang="0">
                                        <a:pos x="T1" y="T3"/>
                                      </a:cxn>
                                      <a:cxn ang="0">
                                        <a:pos x="T5" y="T7"/>
                                      </a:cxn>
                                      <a:cxn ang="0">
                                        <a:pos x="T9" y="T11"/>
                                      </a:cxn>
                                      <a:cxn ang="0">
                                        <a:pos x="T13" y="T15"/>
                                      </a:cxn>
                                      <a:cxn ang="0">
                                        <a:pos x="T17" y="T19"/>
                                      </a:cxn>
                                    </a:cxnLst>
                                    <a:rect l="0" t="0" r="r" b="b"/>
                                    <a:pathLst>
                                      <a:path w="5311" h="3420">
                                        <a:moveTo>
                                          <a:pt x="0" y="2840"/>
                                        </a:moveTo>
                                        <a:lnTo>
                                          <a:pt x="19" y="0"/>
                                        </a:lnTo>
                                        <a:lnTo>
                                          <a:pt x="5311" y="760"/>
                                        </a:lnTo>
                                        <a:lnTo>
                                          <a:pt x="5235" y="3420"/>
                                        </a:lnTo>
                                        <a:lnTo>
                                          <a:pt x="0" y="2840"/>
                                        </a:lnTo>
                                        <a:close/>
                                      </a:path>
                                    </a:pathLst>
                                  </a:custGeom>
                                  <a:noFill/>
                                  <a:ln w="50800">
                                    <a:solidFill>
                                      <a:schemeClr val="accent2"/>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57679E8" w14:textId="77777777" w:rsidR="00BA01D7" w:rsidRDefault="00BA01D7" w:rsidP="00BA01D7"/>
                                    <w:p w14:paraId="3F2D3FD1" w14:textId="77777777" w:rsidR="00BA01D7" w:rsidRDefault="00BA01D7" w:rsidP="00BA01D7"/>
                                    <w:p w14:paraId="5219BA17" w14:textId="62C353C4" w:rsidR="00BA01D7" w:rsidRDefault="00BA01D7" w:rsidP="00BA01D7">
                                      <w:r>
                                        <w:t xml:space="preserve">In the reading material, the author mainly focused on the digitization of faces of the deceased actors in movies. </w:t>
                                      </w:r>
                                      <w:r w:rsidRPr="00BA01D7">
                                        <w:t>Digital devices represent numeric data using the binary number system, also called base 2. The binary number system only has two digits: 0 and 1.</w:t>
                                      </w:r>
                                    </w:p>
                                  </w:txbxContent>
                                </wps:txbx>
                                <wps:bodyPr rot="0" vert="horz" wrap="square" lIns="91440" tIns="45720" rIns="91440" bIns="45720" anchor="t" anchorCtr="0" upright="1">
                                  <a:noAutofit/>
                                </wps:bodyPr>
                              </wps:wsp>
                            </wpg:grpSp>
                            <wps:wsp>
                              <wps:cNvPr id="56" name="Text Box 56"/>
                              <wps:cNvSpPr txBox="1"/>
                              <wps:spPr>
                                <a:xfrm rot="21214575">
                                  <a:off x="627017" y="0"/>
                                  <a:ext cx="2350770" cy="50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B3EF8" w14:textId="064E641B" w:rsidR="008761D2" w:rsidRPr="00344291" w:rsidRDefault="00BA01D7" w:rsidP="005C64F7">
                                    <w:pPr>
                                      <w:pStyle w:val="Heading1"/>
                                    </w:pPr>
                                    <w:r>
                                      <w:t>What is being digitized?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F8D4FA3" id="Group 65" o:spid="_x0000_s1030" alt="decorative element" style="width:252.75pt;height:209.95pt;mso-position-horizontal-relative:char;mso-position-vertical-relative:line" coordorigin="241" coordsize="32098,26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">
                      <v:group id="Group 17" o:spid="_x0000_s1031" style="position:absolute;left:241;top:2612;width:32099;height:24053" coordorigin="720,1413" coordsize="5311,3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Freeform 23" o:spid="_x0000_s1032" style="position:absolute;left:1900;top:1613;width:4131;height:1120;visibility:visible;mso-wrap-style:square;v-text-anchor:top" coordsize="4131,1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" path="m,l31,531r4100,589l,xe" fillcolor="#198755 [2405]" stroked="f">
                          <v:path arrowok="t" o:connecttype="custom" o:connectlocs="0,1613;31,2144;4131,2733;0,1613" o:connectangles="0,0,0,0"/>
                        </v:shape>
                        <v:shape id="Freeform 22" o:spid="_x0000_s1033" style="position:absolute;left:1900;top:1413;width:1999;height:705;visibility:visible;mso-wrap-style:square;v-text-anchor:top" coordsize="1999,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" path="m1999,l,200,1859,704,1999,xe" fillcolor="#22b573 [3205]" stroked="f">
                          <v:path arrowok="t" o:connecttype="custom" o:connectlocs="1999,1413;0,1613;1859,2117;1999,1413" o:connectangles="0,0,0,0"/>
                        </v:shape>
                        <v:shape id="Freeform 21" o:spid="_x0000_s1034" style="position:absolute;left:720;top:1973;width:5311;height:3420;visibility:visible;mso-wrap-style:square;v-text-anchor:top" coordsize="5311,3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" path="m19,l,2840r5235,580l5311,760,19,xe" stroked="f">
                          <v:path arrowok="t" o:connecttype="custom" o:connectlocs="19,1973;0,4813;5235,5393;5311,2733;19,1973" o:connectangles="0,0,0,0,0"/>
                        </v:shape>
                        <v:shape id="Freeform 20" o:spid="_x0000_s1035" style="position:absolute;left:720;top:1973;width:5311;height:3420;visibility:visible;mso-wrap-style:square;v-text-anchor:top" coordsize="5311,342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" adj="-11796480,,5400" path="m,2840l19,,5311,760r-76,2660l,2840xe" filled="f" strokecolor="#22b573 [3205]" strokeweight="4pt">
                          <v:stroke joinstyle="round"/>
                          <v:formulas/>
                          <v:path arrowok="t" o:connecttype="custom" o:connectlocs="0,4813;19,1973;5311,2733;5235,5393;0,4813" o:connectangles="0,0,0,0,0" textboxrect="0,0,5311,3420"/>
                          <v:textbox>
                            <w:txbxContent>
                              <w:p w14:paraId="557679E8" w14:textId="77777777" w:rsidR="00BA01D7" w:rsidRDefault="00BA01D7" w:rsidP="00BA01D7"/>
                              <w:p w14:paraId="3F2D3FD1" w14:textId="77777777" w:rsidR="00BA01D7" w:rsidRDefault="00BA01D7" w:rsidP="00BA01D7"/>
                              <w:p w14:paraId="5219BA17" w14:textId="62C353C4" w:rsidR="00BA01D7" w:rsidRDefault="00BA01D7" w:rsidP="00BA01D7">
                                <w:r>
                                  <w:t xml:space="preserve">In the reading material, the author mainly focused on the digitization of faces of the deceased actors in movies. </w:t>
                                </w:r>
                                <w:r w:rsidRPr="00BA01D7">
                                  <w:t>Digital devices represent numeric data using the binary number system, also called base 2. The binary number system only has two digits: 0 and 1.</w:t>
                                </w:r>
                              </w:p>
                            </w:txbxContent>
                          </v:textbox>
                        </v:shape>
                      </v:group>
                      <v:shapetype id="_x0000_t202" coordsize="21600,21600" o:spt="202" path="m,l,21600r21600,l21600,xe">
                        <v:stroke joinstyle="miter"/>
                        <v:path gradientshapeok="t" o:connecttype="rect"/>
                      </v:shapetype>
                      <v:shape id="Text Box 56" o:spid="_x0000_s1036" type="#_x0000_t202" style="position:absolute;left:6270;width:23507;height:5092;rotation:-42098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" filled="f" stroked="f">
                        <v:textbox>
                          <w:txbxContent>
                            <w:p w14:paraId="462B3EF8" w14:textId="064E641B" w:rsidR="008761D2" w:rsidRPr="00344291" w:rsidRDefault="00BA01D7" w:rsidP="005C64F7">
                              <w:pPr>
                                <w:pStyle w:val="Heading1"/>
                              </w:pPr>
                              <w:r>
                                <w:t>What is being digitized?</w:t>
                              </w:r>
                            </w:p>
                          </w:txbxContent>
                        </v:textbox>
                      </v:shape>
                      <w10:anchorlock/>
                    </v:group>
                  </w:pict>
                </mc:Fallback>
              </mc:AlternateContent>
            </w:r>
          </w:p>
        </w:tc>
        <w:tc>
          <w:tcPr>
            <w:tcW w:w="5710" w:type="dxa"/>
            <w:tcBorders>
              <w:top w:val="single" w:sz="18" w:space="0" w:color="7F7F7F" w:themeColor="text1" w:themeTint="80"/>
            </w:tcBorders>
          </w:tcPr>
          <w:p w14:paraId="36D21565" w14:textId="77777777" w:rsidR="008761D2" w:rsidRPr="00344291" w:rsidRDefault="008761D2" w:rsidP="00E80C83">
            <w:pPr>
              <w:rPr>
                <w:sz w:val="30"/>
                <w:szCs w:val="30"/>
              </w:rPr>
            </w:pPr>
            <w:r>
              <w:rPr>
                <w:noProof/>
              </w:rPr>
              <mc:AlternateContent>
                <mc:Choice Requires="wpg">
                  <w:drawing>
                    <wp:inline distT="0" distB="0" distL="0" distR="0" wp14:anchorId="05287949" wp14:editId="67B77076">
                      <wp:extent cx="3654422" cy="2751656"/>
                      <wp:effectExtent l="25400" t="228600" r="0" b="29845"/>
                      <wp:docPr id="66" name="Group 66" descr="decorative element"/>
                      <wp:cNvGraphicFramePr/>
                      <a:graphic xmlns:a="http://schemas.openxmlformats.org/drawingml/2006/main">
                        <a:graphicData uri="http://schemas.microsoft.com/office/word/2010/wordprocessingGroup">
                          <wpg:wgp>
                            <wpg:cNvGrpSpPr/>
                            <wpg:grpSpPr>
                              <a:xfrm>
                                <a:off x="0" y="0"/>
                                <a:ext cx="3654422" cy="2751656"/>
                                <a:chOff x="24375" y="-101960"/>
                                <a:chExt cx="3597588" cy="2722015"/>
                              </a:xfrm>
                            </wpg:grpSpPr>
                            <wpg:grpSp>
                              <wpg:cNvPr id="23" name="Group 24"/>
                              <wpg:cNvGrpSpPr>
                                <a:grpSpLocks/>
                              </wpg:cNvGrpSpPr>
                              <wpg:grpSpPr bwMode="auto">
                                <a:xfrm>
                                  <a:off x="24375" y="195318"/>
                                  <a:ext cx="3165005" cy="2424737"/>
                                  <a:chOff x="6359" y="1466"/>
                                  <a:chExt cx="5064" cy="3880"/>
                                </a:xfrm>
                              </wpg:grpSpPr>
                              <wps:wsp>
                                <wps:cNvPr id="24" name="Freeform 29"/>
                                <wps:cNvSpPr>
                                  <a:spLocks/>
                                </wps:cNvSpPr>
                                <wps:spPr bwMode="auto">
                                  <a:xfrm>
                                    <a:off x="6359" y="1750"/>
                                    <a:ext cx="4012" cy="629"/>
                                  </a:xfrm>
                                  <a:custGeom>
                                    <a:avLst/>
                                    <a:gdLst>
                                      <a:gd name="T0" fmla="+- 0 10237 6360"/>
                                      <a:gd name="T1" fmla="*/ T0 w 4012"/>
                                      <a:gd name="T2" fmla="+- 0 1751 1751"/>
                                      <a:gd name="T3" fmla="*/ 1751 h 629"/>
                                      <a:gd name="T4" fmla="+- 0 6360 6360"/>
                                      <a:gd name="T5" fmla="*/ T4 w 4012"/>
                                      <a:gd name="T6" fmla="+- 0 2380 1751"/>
                                      <a:gd name="T7" fmla="*/ 2380 h 629"/>
                                      <a:gd name="T8" fmla="+- 0 10371 6360"/>
                                      <a:gd name="T9" fmla="*/ T8 w 4012"/>
                                      <a:gd name="T10" fmla="+- 0 2165 1751"/>
                                      <a:gd name="T11" fmla="*/ 2165 h 629"/>
                                      <a:gd name="T12" fmla="+- 0 10237 6360"/>
                                      <a:gd name="T13" fmla="*/ T12 w 4012"/>
                                      <a:gd name="T14" fmla="+- 0 1751 1751"/>
                                      <a:gd name="T15" fmla="*/ 1751 h 629"/>
                                    </a:gdLst>
                                    <a:ahLst/>
                                    <a:cxnLst>
                                      <a:cxn ang="0">
                                        <a:pos x="T1" y="T3"/>
                                      </a:cxn>
                                      <a:cxn ang="0">
                                        <a:pos x="T5" y="T7"/>
                                      </a:cxn>
                                      <a:cxn ang="0">
                                        <a:pos x="T9" y="T11"/>
                                      </a:cxn>
                                      <a:cxn ang="0">
                                        <a:pos x="T13" y="T15"/>
                                      </a:cxn>
                                    </a:cxnLst>
                                    <a:rect l="0" t="0" r="r" b="b"/>
                                    <a:pathLst>
                                      <a:path w="4012" h="629">
                                        <a:moveTo>
                                          <a:pt x="3877" y="0"/>
                                        </a:moveTo>
                                        <a:lnTo>
                                          <a:pt x="0" y="629"/>
                                        </a:lnTo>
                                        <a:lnTo>
                                          <a:pt x="4011" y="414"/>
                                        </a:lnTo>
                                        <a:lnTo>
                                          <a:pt x="3877" y="0"/>
                                        </a:lnTo>
                                        <a:close/>
                                      </a:path>
                                    </a:pathLst>
                                  </a:custGeom>
                                  <a:solidFill>
                                    <a:schemeClr val="accent3">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8713" y="1466"/>
                                    <a:ext cx="1524" cy="481"/>
                                  </a:xfrm>
                                  <a:custGeom>
                                    <a:avLst/>
                                    <a:gdLst>
                                      <a:gd name="T0" fmla="+- 0 8713 8713"/>
                                      <a:gd name="T1" fmla="*/ T0 w 1524"/>
                                      <a:gd name="T2" fmla="+- 0 1467 1467"/>
                                      <a:gd name="T3" fmla="*/ 1467 h 481"/>
                                      <a:gd name="T4" fmla="+- 0 9026 8713"/>
                                      <a:gd name="T5" fmla="*/ T4 w 1524"/>
                                      <a:gd name="T6" fmla="+- 0 1947 1467"/>
                                      <a:gd name="T7" fmla="*/ 1947 h 481"/>
                                      <a:gd name="T8" fmla="+- 0 10237 8713"/>
                                      <a:gd name="T9" fmla="*/ T8 w 1524"/>
                                      <a:gd name="T10" fmla="+- 0 1751 1467"/>
                                      <a:gd name="T11" fmla="*/ 1751 h 481"/>
                                      <a:gd name="T12" fmla="+- 0 8713 8713"/>
                                      <a:gd name="T13" fmla="*/ T12 w 1524"/>
                                      <a:gd name="T14" fmla="+- 0 1467 1467"/>
                                      <a:gd name="T15" fmla="*/ 1467 h 481"/>
                                    </a:gdLst>
                                    <a:ahLst/>
                                    <a:cxnLst>
                                      <a:cxn ang="0">
                                        <a:pos x="T1" y="T3"/>
                                      </a:cxn>
                                      <a:cxn ang="0">
                                        <a:pos x="T5" y="T7"/>
                                      </a:cxn>
                                      <a:cxn ang="0">
                                        <a:pos x="T9" y="T11"/>
                                      </a:cxn>
                                      <a:cxn ang="0">
                                        <a:pos x="T13" y="T15"/>
                                      </a:cxn>
                                    </a:cxnLst>
                                    <a:rect l="0" t="0" r="r" b="b"/>
                                    <a:pathLst>
                                      <a:path w="1524" h="481">
                                        <a:moveTo>
                                          <a:pt x="0" y="0"/>
                                        </a:moveTo>
                                        <a:lnTo>
                                          <a:pt x="313" y="480"/>
                                        </a:lnTo>
                                        <a:lnTo>
                                          <a:pt x="1524" y="284"/>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6359" y="2129"/>
                                    <a:ext cx="5064" cy="2828"/>
                                  </a:xfrm>
                                  <a:custGeom>
                                    <a:avLst/>
                                    <a:gdLst>
                                      <a:gd name="T0" fmla="+- 0 11032 6360"/>
                                      <a:gd name="T1" fmla="*/ T0 w 5064"/>
                                      <a:gd name="T2" fmla="+- 0 2130 2130"/>
                                      <a:gd name="T3" fmla="*/ 2130 h 2828"/>
                                      <a:gd name="T4" fmla="+- 0 6360 6360"/>
                                      <a:gd name="T5" fmla="*/ T4 w 5064"/>
                                      <a:gd name="T6" fmla="+- 0 2380 2130"/>
                                      <a:gd name="T7" fmla="*/ 2380 h 2828"/>
                                      <a:gd name="T8" fmla="+- 0 6535 6360"/>
                                      <a:gd name="T9" fmla="*/ T8 w 5064"/>
                                      <a:gd name="T10" fmla="+- 0 4958 2130"/>
                                      <a:gd name="T11" fmla="*/ 4958 h 2828"/>
                                      <a:gd name="T12" fmla="+- 0 11424 6360"/>
                                      <a:gd name="T13" fmla="*/ T12 w 5064"/>
                                      <a:gd name="T14" fmla="+- 0 4449 2130"/>
                                      <a:gd name="T15" fmla="*/ 4449 h 2828"/>
                                      <a:gd name="T16" fmla="+- 0 11032 6360"/>
                                      <a:gd name="T17" fmla="*/ T16 w 5064"/>
                                      <a:gd name="T18" fmla="+- 0 2130 2130"/>
                                      <a:gd name="T19" fmla="*/ 2130 h 2828"/>
                                    </a:gdLst>
                                    <a:ahLst/>
                                    <a:cxnLst>
                                      <a:cxn ang="0">
                                        <a:pos x="T1" y="T3"/>
                                      </a:cxn>
                                      <a:cxn ang="0">
                                        <a:pos x="T5" y="T7"/>
                                      </a:cxn>
                                      <a:cxn ang="0">
                                        <a:pos x="T9" y="T11"/>
                                      </a:cxn>
                                      <a:cxn ang="0">
                                        <a:pos x="T13" y="T15"/>
                                      </a:cxn>
                                      <a:cxn ang="0">
                                        <a:pos x="T17" y="T19"/>
                                      </a:cxn>
                                    </a:cxnLst>
                                    <a:rect l="0" t="0" r="r" b="b"/>
                                    <a:pathLst>
                                      <a:path w="5064" h="2828">
                                        <a:moveTo>
                                          <a:pt x="4672" y="0"/>
                                        </a:moveTo>
                                        <a:lnTo>
                                          <a:pt x="0" y="250"/>
                                        </a:lnTo>
                                        <a:lnTo>
                                          <a:pt x="175" y="2828"/>
                                        </a:lnTo>
                                        <a:lnTo>
                                          <a:pt x="5064" y="2319"/>
                                        </a:lnTo>
                                        <a:lnTo>
                                          <a:pt x="467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6359" y="2129"/>
                                    <a:ext cx="5064" cy="3217"/>
                                  </a:xfrm>
                                  <a:custGeom>
                                    <a:avLst/>
                                    <a:gdLst>
                                      <a:gd name="T0" fmla="+- 0 6535 6360"/>
                                      <a:gd name="T1" fmla="*/ T0 w 5064"/>
                                      <a:gd name="T2" fmla="+- 0 4958 2130"/>
                                      <a:gd name="T3" fmla="*/ 4958 h 2828"/>
                                      <a:gd name="T4" fmla="+- 0 6360 6360"/>
                                      <a:gd name="T5" fmla="*/ T4 w 5064"/>
                                      <a:gd name="T6" fmla="+- 0 2380 2130"/>
                                      <a:gd name="T7" fmla="*/ 2380 h 2828"/>
                                      <a:gd name="T8" fmla="+- 0 11032 6360"/>
                                      <a:gd name="T9" fmla="*/ T8 w 5064"/>
                                      <a:gd name="T10" fmla="+- 0 2130 2130"/>
                                      <a:gd name="T11" fmla="*/ 2130 h 2828"/>
                                      <a:gd name="T12" fmla="+- 0 11424 6360"/>
                                      <a:gd name="T13" fmla="*/ T12 w 5064"/>
                                      <a:gd name="T14" fmla="+- 0 4449 2130"/>
                                      <a:gd name="T15" fmla="*/ 4449 h 2828"/>
                                      <a:gd name="T16" fmla="+- 0 6535 6360"/>
                                      <a:gd name="T17" fmla="*/ T16 w 5064"/>
                                      <a:gd name="T18" fmla="+- 0 4958 2130"/>
                                      <a:gd name="T19" fmla="*/ 4958 h 2828"/>
                                    </a:gdLst>
                                    <a:ahLst/>
                                    <a:cxnLst>
                                      <a:cxn ang="0">
                                        <a:pos x="T1" y="T3"/>
                                      </a:cxn>
                                      <a:cxn ang="0">
                                        <a:pos x="T5" y="T7"/>
                                      </a:cxn>
                                      <a:cxn ang="0">
                                        <a:pos x="T9" y="T11"/>
                                      </a:cxn>
                                      <a:cxn ang="0">
                                        <a:pos x="T13" y="T15"/>
                                      </a:cxn>
                                      <a:cxn ang="0">
                                        <a:pos x="T17" y="T19"/>
                                      </a:cxn>
                                    </a:cxnLst>
                                    <a:rect l="0" t="0" r="r" b="b"/>
                                    <a:pathLst>
                                      <a:path w="5064" h="2828">
                                        <a:moveTo>
                                          <a:pt x="175" y="2828"/>
                                        </a:moveTo>
                                        <a:lnTo>
                                          <a:pt x="0" y="250"/>
                                        </a:lnTo>
                                        <a:lnTo>
                                          <a:pt x="4672" y="0"/>
                                        </a:lnTo>
                                        <a:lnTo>
                                          <a:pt x="5064" y="2319"/>
                                        </a:lnTo>
                                        <a:lnTo>
                                          <a:pt x="175" y="2828"/>
                                        </a:lnTo>
                                        <a:close/>
                                      </a:path>
                                    </a:pathLst>
                                  </a:custGeom>
                                  <a:noFill/>
                                  <a:ln w="50800">
                                    <a:solidFill>
                                      <a:schemeClr val="accent3"/>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6A7F656A" w14:textId="77777777" w:rsidR="003659B0" w:rsidRDefault="003659B0" w:rsidP="003659B0">
                                      <w:pPr>
                                        <w:jc w:val="left"/>
                                      </w:pPr>
                                    </w:p>
                                    <w:p w14:paraId="5CDD2A93" w14:textId="03623B08" w:rsidR="003659B0" w:rsidRDefault="003659B0" w:rsidP="003659B0">
                                      <w:pPr>
                                        <w:jc w:val="left"/>
                                      </w:pPr>
                                      <w:r>
                                        <w:t>In the context, the faces of the actors from the passed away actors are represented digitally because the audiences love his face. Take Fast and Furious7 as an example, Paul’s face was recreated after he had the accident and passed away. Movie industries uses CGI to create figures that cannot be act out in the real life</w:t>
                                      </w:r>
                                    </w:p>
                                  </w:txbxContent>
                                </wps:txbx>
                                <wps:bodyPr rot="0" vert="horz" wrap="square" lIns="91440" tIns="45720" rIns="91440" bIns="45720" anchor="t" anchorCtr="0" upright="1">
                                  <a:noAutofit/>
                                </wps:bodyPr>
                              </wps:wsp>
                            </wpg:grpSp>
                            <wps:wsp>
                              <wps:cNvPr id="57" name="Text Box 57"/>
                              <wps:cNvSpPr txBox="1"/>
                              <wps:spPr>
                                <a:xfrm rot="546576">
                                  <a:off x="438302" y="-101960"/>
                                  <a:ext cx="3183661" cy="50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D4D87F" w14:textId="78768860" w:rsidR="008761D2" w:rsidRPr="00344291" w:rsidRDefault="003659B0" w:rsidP="00E80C83">
                                    <w:pPr>
                                      <w:pStyle w:val="Heading2"/>
                                    </w:pPr>
                                    <w:r w:rsidRPr="003659B0">
                                      <w:t>What is the goal or purpose</w:t>
                                    </w:r>
                                    <w:r>
                                      <w:t xml:space="preserve"> </w:t>
                                    </w:r>
                                    <w:r w:rsidRPr="003659B0">
                                      <w:t>of digitizing this thing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5287949" id="Group 66" o:spid="_x0000_s1037" alt="decorative element" style="width:287.75pt;height:216.65pt;mso-position-horizontal-relative:char;mso-position-vertical-relative:line" coordorigin="243,-1019" coordsize="35975,27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">
                      <v:group id="Group 24" o:spid="_x0000_s1038" style="position:absolute;left:243;top:1953;width:31650;height:24247" coordorigin="6359,1466" coordsize="5064,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Freeform 29" o:spid="_x0000_s1039" style="position:absolute;left:6359;top:1750;width:4012;height:629;visibility:visible;mso-wrap-style:square;v-text-anchor:top" coordsize="4012,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" path="m3877,l,629,4011,414,3877,xe" fillcolor="#b80e59 [2406]" stroked="f">
                          <v:path arrowok="t" o:connecttype="custom" o:connectlocs="3877,1751;0,2380;4011,2165;3877,1751" o:connectangles="0,0,0,0"/>
                        </v:shape>
                        <v:shape id="Freeform 28" o:spid="_x0000_s1040" style="position:absolute;left:8713;top:1466;width:1524;height:481;visibility:visible;mso-wrap-style:square;v-text-anchor:top" coordsize="152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" path="m,l313,480,1524,284,,xe" fillcolor="#ed1e79 [3206]" stroked="f">
                          <v:path arrowok="t" o:connecttype="custom" o:connectlocs="0,1467;313,1947;1524,1751;0,1467" o:connectangles="0,0,0,0"/>
                        </v:shape>
                        <v:shape id="Freeform 27" o:spid="_x0000_s1041" style="position:absolute;left:6359;top:2129;width:5064;height:2828;visibility:visible;mso-wrap-style:square;v-text-anchor:top" coordsize="5064,2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" path="m4672,l,250,175,2828,5064,2319,4672,xe" stroked="f">
                          <v:path arrowok="t" o:connecttype="custom" o:connectlocs="4672,2130;0,2380;175,4958;5064,4449;4672,2130" o:connectangles="0,0,0,0,0"/>
                        </v:shape>
                        <v:shape id="Freeform 26" o:spid="_x0000_s1042" style="position:absolute;left:6359;top:2129;width:5064;height:3217;visibility:visible;mso-wrap-style:square;v-text-anchor:top" coordsize="5064,28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" adj="-11796480,,5400" path="m175,2828l,250,4672,r392,2319l175,2828xe" filled="f" strokecolor="#ed1e79 [3206]" strokeweight="4pt">
                          <v:stroke joinstyle="round"/>
                          <v:formulas/>
                          <v:path arrowok="t" o:connecttype="custom" o:connectlocs="175,5640;0,2707;4672,2423;5064,5061;175,5640" o:connectangles="0,0,0,0,0" textboxrect="0,0,5064,2828"/>
                          <v:textbox>
                            <w:txbxContent>
                              <w:p w14:paraId="6A7F656A" w14:textId="77777777" w:rsidR="003659B0" w:rsidRDefault="003659B0" w:rsidP="003659B0">
                                <w:pPr>
                                  <w:jc w:val="left"/>
                                </w:pPr>
                              </w:p>
                              <w:p w14:paraId="5CDD2A93" w14:textId="03623B08" w:rsidR="003659B0" w:rsidRDefault="003659B0" w:rsidP="003659B0">
                                <w:pPr>
                                  <w:jc w:val="left"/>
                                </w:pPr>
                                <w:r>
                                  <w:t>In the context, the faces of the actors from the passed away actors are represented digitally because the audiences love his face. Take Fast and Furious7 as an example, Paul’s face was recreated after he had the accident and passed away. Movie industries uses CGI to create figures that cannot be act out in the real life</w:t>
                                </w:r>
                              </w:p>
                            </w:txbxContent>
                          </v:textbox>
                        </v:shape>
                      </v:group>
                      <v:shape id="Text Box 57" o:spid="_x0000_s1043" type="#_x0000_t202" style="position:absolute;left:4383;top:-1019;width:31836;height:5092;rotation:5970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" filled="f" stroked="f">
                        <v:textbox>
                          <w:txbxContent>
                            <w:p w14:paraId="30D4D87F" w14:textId="78768860" w:rsidR="008761D2" w:rsidRPr="00344291" w:rsidRDefault="003659B0" w:rsidP="00E80C83">
                              <w:pPr>
                                <w:pStyle w:val="Heading2"/>
                              </w:pPr>
                              <w:r w:rsidRPr="003659B0">
                                <w:t>What is the goal or purpose</w:t>
                              </w:r>
                              <w:r>
                                <w:t xml:space="preserve"> </w:t>
                              </w:r>
                              <w:r w:rsidRPr="003659B0">
                                <w:t>of digitizing this thing</w:t>
                              </w:r>
                              <w:r>
                                <w:t>?</w:t>
                              </w:r>
                            </w:p>
                          </w:txbxContent>
                        </v:textbox>
                      </v:shape>
                      <w10:anchorlock/>
                    </v:group>
                  </w:pict>
                </mc:Fallback>
              </mc:AlternateContent>
            </w:r>
          </w:p>
        </w:tc>
      </w:tr>
      <w:tr w:rsidR="008761D2" w14:paraId="3081809F" w14:textId="77777777" w:rsidTr="003659B0">
        <w:trPr>
          <w:trHeight w:val="2033"/>
        </w:trPr>
        <w:tc>
          <w:tcPr>
            <w:tcW w:w="5090" w:type="dxa"/>
          </w:tcPr>
          <w:p w14:paraId="689219D2" w14:textId="477AB059" w:rsidR="008761D2" w:rsidRDefault="003457BE" w:rsidP="00E80C83">
            <w:pPr>
              <w:rPr>
                <w:noProof/>
              </w:rPr>
            </w:pPr>
            <w:r>
              <w:rPr>
                <w:noProof/>
              </w:rPr>
              <mc:AlternateContent>
                <mc:Choice Requires="wpg">
                  <w:drawing>
                    <wp:anchor distT="0" distB="0" distL="114300" distR="114300" simplePos="0" relativeHeight="251658240" behindDoc="1" locked="0" layoutInCell="1" allowOverlap="1" wp14:anchorId="5B07346B" wp14:editId="48CC25B7">
                      <wp:simplePos x="0" y="0"/>
                      <wp:positionH relativeFrom="column">
                        <wp:posOffset>-1270</wp:posOffset>
                      </wp:positionH>
                      <wp:positionV relativeFrom="paragraph">
                        <wp:posOffset>279400</wp:posOffset>
                      </wp:positionV>
                      <wp:extent cx="3045460" cy="3103245"/>
                      <wp:effectExtent l="0" t="114300" r="27940" b="20955"/>
                      <wp:wrapNone/>
                      <wp:docPr id="71" name="Group 71" descr="decorative element"/>
                      <wp:cNvGraphicFramePr/>
                      <a:graphic xmlns:a="http://schemas.openxmlformats.org/drawingml/2006/main">
                        <a:graphicData uri="http://schemas.microsoft.com/office/word/2010/wordprocessingGroup">
                          <wpg:wgp>
                            <wpg:cNvGrpSpPr/>
                            <wpg:grpSpPr>
                              <a:xfrm>
                                <a:off x="0" y="0"/>
                                <a:ext cx="3045460" cy="3103245"/>
                                <a:chOff x="-25815" y="-216390"/>
                                <a:chExt cx="3045674" cy="3103330"/>
                              </a:xfrm>
                            </wpg:grpSpPr>
                            <wpg:grpSp>
                              <wpg:cNvPr id="72" name="Group 51"/>
                              <wpg:cNvGrpSpPr>
                                <a:grpSpLocks/>
                              </wpg:cNvGrpSpPr>
                              <wpg:grpSpPr bwMode="auto">
                                <a:xfrm>
                                  <a:off x="22541" y="1"/>
                                  <a:ext cx="2997318" cy="2886939"/>
                                  <a:chOff x="724" y="11640"/>
                                  <a:chExt cx="5186" cy="4996"/>
                                </a:xfrm>
                              </wpg:grpSpPr>
                              <wps:wsp>
                                <wps:cNvPr id="73" name="Freeform 56"/>
                                <wps:cNvSpPr>
                                  <a:spLocks/>
                                </wps:cNvSpPr>
                                <wps:spPr bwMode="auto">
                                  <a:xfrm>
                                    <a:off x="724" y="11859"/>
                                    <a:ext cx="4855" cy="533"/>
                                  </a:xfrm>
                                  <a:custGeom>
                                    <a:avLst/>
                                    <a:gdLst>
                                      <a:gd name="T0" fmla="+- 0 5568 725"/>
                                      <a:gd name="T1" fmla="*/ T0 w 4855"/>
                                      <a:gd name="T2" fmla="+- 0 11860 11860"/>
                                      <a:gd name="T3" fmla="*/ 11860 h 533"/>
                                      <a:gd name="T4" fmla="+- 0 725 725"/>
                                      <a:gd name="T5" fmla="*/ T4 w 4855"/>
                                      <a:gd name="T6" fmla="+- 0 12392 11860"/>
                                      <a:gd name="T7" fmla="*/ 12392 h 533"/>
                                      <a:gd name="T8" fmla="+- 0 5579 725"/>
                                      <a:gd name="T9" fmla="*/ T8 w 4855"/>
                                      <a:gd name="T10" fmla="+- 0 12301 11860"/>
                                      <a:gd name="T11" fmla="*/ 12301 h 533"/>
                                      <a:gd name="T12" fmla="+- 0 5568 725"/>
                                      <a:gd name="T13" fmla="*/ T12 w 4855"/>
                                      <a:gd name="T14" fmla="+- 0 11860 11860"/>
                                      <a:gd name="T15" fmla="*/ 11860 h 533"/>
                                    </a:gdLst>
                                    <a:ahLst/>
                                    <a:cxnLst>
                                      <a:cxn ang="0">
                                        <a:pos x="T1" y="T3"/>
                                      </a:cxn>
                                      <a:cxn ang="0">
                                        <a:pos x="T5" y="T7"/>
                                      </a:cxn>
                                      <a:cxn ang="0">
                                        <a:pos x="T9" y="T11"/>
                                      </a:cxn>
                                      <a:cxn ang="0">
                                        <a:pos x="T13" y="T15"/>
                                      </a:cxn>
                                    </a:cxnLst>
                                    <a:rect l="0" t="0" r="r" b="b"/>
                                    <a:pathLst>
                                      <a:path w="4855" h="533">
                                        <a:moveTo>
                                          <a:pt x="4843" y="0"/>
                                        </a:moveTo>
                                        <a:lnTo>
                                          <a:pt x="0" y="532"/>
                                        </a:lnTo>
                                        <a:lnTo>
                                          <a:pt x="4854" y="441"/>
                                        </a:lnTo>
                                        <a:lnTo>
                                          <a:pt x="4843" y="0"/>
                                        </a:lnTo>
                                        <a:close/>
                                      </a:path>
                                    </a:pathLst>
                                  </a:custGeom>
                                  <a:solidFill>
                                    <a:schemeClr val="accent4">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5"/>
                                <wps:cNvSpPr>
                                  <a:spLocks/>
                                </wps:cNvSpPr>
                                <wps:spPr bwMode="auto">
                                  <a:xfrm>
                                    <a:off x="724" y="12294"/>
                                    <a:ext cx="5186" cy="2706"/>
                                  </a:xfrm>
                                  <a:custGeom>
                                    <a:avLst/>
                                    <a:gdLst>
                                      <a:gd name="T0" fmla="+- 0 5910 725"/>
                                      <a:gd name="T1" fmla="*/ T0 w 5186"/>
                                      <a:gd name="T2" fmla="+- 0 12294 12294"/>
                                      <a:gd name="T3" fmla="*/ 12294 h 2706"/>
                                      <a:gd name="T4" fmla="+- 0 725 725"/>
                                      <a:gd name="T5" fmla="*/ T4 w 5186"/>
                                      <a:gd name="T6" fmla="+- 0 12392 12294"/>
                                      <a:gd name="T7" fmla="*/ 12392 h 2706"/>
                                      <a:gd name="T8" fmla="+- 0 1238 725"/>
                                      <a:gd name="T9" fmla="*/ T8 w 5186"/>
                                      <a:gd name="T10" fmla="+- 0 15000 12294"/>
                                      <a:gd name="T11" fmla="*/ 15000 h 2706"/>
                                      <a:gd name="T12" fmla="+- 0 5460 725"/>
                                      <a:gd name="T13" fmla="*/ T12 w 5186"/>
                                      <a:gd name="T14" fmla="+- 0 14866 12294"/>
                                      <a:gd name="T15" fmla="*/ 14866 h 2706"/>
                                      <a:gd name="T16" fmla="+- 0 5910 725"/>
                                      <a:gd name="T17" fmla="*/ T16 w 5186"/>
                                      <a:gd name="T18" fmla="+- 0 12294 12294"/>
                                      <a:gd name="T19" fmla="*/ 12294 h 2706"/>
                                    </a:gdLst>
                                    <a:ahLst/>
                                    <a:cxnLst>
                                      <a:cxn ang="0">
                                        <a:pos x="T1" y="T3"/>
                                      </a:cxn>
                                      <a:cxn ang="0">
                                        <a:pos x="T5" y="T7"/>
                                      </a:cxn>
                                      <a:cxn ang="0">
                                        <a:pos x="T9" y="T11"/>
                                      </a:cxn>
                                      <a:cxn ang="0">
                                        <a:pos x="T13" y="T15"/>
                                      </a:cxn>
                                      <a:cxn ang="0">
                                        <a:pos x="T17" y="T19"/>
                                      </a:cxn>
                                    </a:cxnLst>
                                    <a:rect l="0" t="0" r="r" b="b"/>
                                    <a:pathLst>
                                      <a:path w="5186" h="2706">
                                        <a:moveTo>
                                          <a:pt x="5185" y="0"/>
                                        </a:moveTo>
                                        <a:lnTo>
                                          <a:pt x="0" y="98"/>
                                        </a:lnTo>
                                        <a:lnTo>
                                          <a:pt x="513" y="2706"/>
                                        </a:lnTo>
                                        <a:lnTo>
                                          <a:pt x="4735" y="2572"/>
                                        </a:lnTo>
                                        <a:lnTo>
                                          <a:pt x="51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4"/>
                                <wps:cNvSpPr>
                                  <a:spLocks/>
                                </wps:cNvSpPr>
                                <wps:spPr bwMode="auto">
                                  <a:xfrm>
                                    <a:off x="724" y="12294"/>
                                    <a:ext cx="5186" cy="4342"/>
                                  </a:xfrm>
                                  <a:custGeom>
                                    <a:avLst/>
                                    <a:gdLst>
                                      <a:gd name="T0" fmla="+- 0 5460 725"/>
                                      <a:gd name="T1" fmla="*/ T0 w 5186"/>
                                      <a:gd name="T2" fmla="+- 0 14866 12294"/>
                                      <a:gd name="T3" fmla="*/ 14866 h 2706"/>
                                      <a:gd name="T4" fmla="+- 0 1238 725"/>
                                      <a:gd name="T5" fmla="*/ T4 w 5186"/>
                                      <a:gd name="T6" fmla="+- 0 15000 12294"/>
                                      <a:gd name="T7" fmla="*/ 15000 h 2706"/>
                                      <a:gd name="T8" fmla="+- 0 725 725"/>
                                      <a:gd name="T9" fmla="*/ T8 w 5186"/>
                                      <a:gd name="T10" fmla="+- 0 12392 12294"/>
                                      <a:gd name="T11" fmla="*/ 12392 h 2706"/>
                                      <a:gd name="T12" fmla="+- 0 5910 725"/>
                                      <a:gd name="T13" fmla="*/ T12 w 5186"/>
                                      <a:gd name="T14" fmla="+- 0 12294 12294"/>
                                      <a:gd name="T15" fmla="*/ 12294 h 2706"/>
                                      <a:gd name="T16" fmla="+- 0 5460 725"/>
                                      <a:gd name="T17" fmla="*/ T16 w 5186"/>
                                      <a:gd name="T18" fmla="+- 0 14866 12294"/>
                                      <a:gd name="T19" fmla="*/ 14866 h 2706"/>
                                    </a:gdLst>
                                    <a:ahLst/>
                                    <a:cxnLst>
                                      <a:cxn ang="0">
                                        <a:pos x="T1" y="T3"/>
                                      </a:cxn>
                                      <a:cxn ang="0">
                                        <a:pos x="T5" y="T7"/>
                                      </a:cxn>
                                      <a:cxn ang="0">
                                        <a:pos x="T9" y="T11"/>
                                      </a:cxn>
                                      <a:cxn ang="0">
                                        <a:pos x="T13" y="T15"/>
                                      </a:cxn>
                                      <a:cxn ang="0">
                                        <a:pos x="T17" y="T19"/>
                                      </a:cxn>
                                    </a:cxnLst>
                                    <a:rect l="0" t="0" r="r" b="b"/>
                                    <a:pathLst>
                                      <a:path w="5186" h="2706">
                                        <a:moveTo>
                                          <a:pt x="4735" y="2572"/>
                                        </a:moveTo>
                                        <a:lnTo>
                                          <a:pt x="513" y="2706"/>
                                        </a:lnTo>
                                        <a:lnTo>
                                          <a:pt x="0" y="98"/>
                                        </a:lnTo>
                                        <a:lnTo>
                                          <a:pt x="5185" y="0"/>
                                        </a:lnTo>
                                        <a:lnTo>
                                          <a:pt x="4735" y="2572"/>
                                        </a:lnTo>
                                        <a:close/>
                                      </a:path>
                                    </a:pathLst>
                                  </a:custGeom>
                                  <a:noFill/>
                                  <a:ln w="50800">
                                    <a:solidFill>
                                      <a:schemeClr val="accent4"/>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29DC726" w14:textId="27EFBDC5" w:rsidR="003659B0" w:rsidRDefault="003659B0" w:rsidP="003659B0">
                                      <w:r>
                                        <w:t xml:space="preserve">Benefits: enable movie producers create figures that are not able to be produced in real life. In addition: “clone” actors/ actresses. </w:t>
                                      </w:r>
                                    </w:p>
                                    <w:p w14:paraId="334FFA3F" w14:textId="67B651B1" w:rsidR="003659B0" w:rsidRDefault="003659B0" w:rsidP="003659B0"/>
                                    <w:p w14:paraId="5868DB26" w14:textId="331438C0" w:rsidR="003457BE" w:rsidRDefault="003457BE" w:rsidP="003659B0">
                                      <w:r>
                                        <w:t xml:space="preserve">Harms: raised legal questions that if the actor or actress are willing to make their faces appear in the movie, and movie producers may hire “look alike” actors and use CGI to change him/her into the actor they want the character to be. </w:t>
                                      </w:r>
                                    </w:p>
                                  </w:txbxContent>
                                </wps:txbx>
                                <wps:bodyPr rot="0" vert="horz" wrap="square" lIns="91440" tIns="45720" rIns="91440" bIns="45720" anchor="t" anchorCtr="0" upright="1">
                                  <a:noAutofit/>
                                </wps:bodyPr>
                              </wps:wsp>
                              <wps:wsp>
                                <wps:cNvPr id="77" name="Freeform 52"/>
                                <wps:cNvSpPr>
                                  <a:spLocks/>
                                </wps:cNvSpPr>
                                <wps:spPr bwMode="auto">
                                  <a:xfrm>
                                    <a:off x="4950" y="11640"/>
                                    <a:ext cx="618" cy="288"/>
                                  </a:xfrm>
                                  <a:custGeom>
                                    <a:avLst/>
                                    <a:gdLst>
                                      <a:gd name="T0" fmla="+- 0 5022 4951"/>
                                      <a:gd name="T1" fmla="*/ T0 w 618"/>
                                      <a:gd name="T2" fmla="+- 0 11640 11640"/>
                                      <a:gd name="T3" fmla="*/ 11640 h 288"/>
                                      <a:gd name="T4" fmla="+- 0 4951 4951"/>
                                      <a:gd name="T5" fmla="*/ T4 w 618"/>
                                      <a:gd name="T6" fmla="+- 0 11927 11640"/>
                                      <a:gd name="T7" fmla="*/ 11927 h 288"/>
                                      <a:gd name="T8" fmla="+- 0 5568 4951"/>
                                      <a:gd name="T9" fmla="*/ T8 w 618"/>
                                      <a:gd name="T10" fmla="+- 0 11860 11640"/>
                                      <a:gd name="T11" fmla="*/ 11860 h 288"/>
                                      <a:gd name="T12" fmla="+- 0 5022 4951"/>
                                      <a:gd name="T13" fmla="*/ T12 w 618"/>
                                      <a:gd name="T14" fmla="+- 0 11640 11640"/>
                                      <a:gd name="T15" fmla="*/ 11640 h 288"/>
                                    </a:gdLst>
                                    <a:ahLst/>
                                    <a:cxnLst>
                                      <a:cxn ang="0">
                                        <a:pos x="T1" y="T3"/>
                                      </a:cxn>
                                      <a:cxn ang="0">
                                        <a:pos x="T5" y="T7"/>
                                      </a:cxn>
                                      <a:cxn ang="0">
                                        <a:pos x="T9" y="T11"/>
                                      </a:cxn>
                                      <a:cxn ang="0">
                                        <a:pos x="T13" y="T15"/>
                                      </a:cxn>
                                    </a:cxnLst>
                                    <a:rect l="0" t="0" r="r" b="b"/>
                                    <a:pathLst>
                                      <a:path w="618" h="288">
                                        <a:moveTo>
                                          <a:pt x="71" y="0"/>
                                        </a:moveTo>
                                        <a:lnTo>
                                          <a:pt x="0" y="287"/>
                                        </a:lnTo>
                                        <a:lnTo>
                                          <a:pt x="617" y="220"/>
                                        </a:lnTo>
                                        <a:lnTo>
                                          <a:pt x="71"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8" name="Text Box 78"/>
                              <wps:cNvSpPr txBox="1"/>
                              <wps:spPr>
                                <a:xfrm rot="21272610">
                                  <a:off x="-25815" y="-216390"/>
                                  <a:ext cx="3004096" cy="509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4A519D" w14:textId="77777777" w:rsidR="003659B0" w:rsidRPr="00344291" w:rsidRDefault="003659B0" w:rsidP="003659B0">
                                    <w:pPr>
                                      <w:pStyle w:val="Heading4"/>
                                    </w:pPr>
                                    <w:r w:rsidRPr="003659B0">
                                      <w:t>What are the benefits and</w:t>
                                    </w:r>
                                    <w:r>
                                      <w:t xml:space="preserve"> </w:t>
                                    </w:r>
                                    <w:r w:rsidRPr="003659B0">
                                      <w:t>harms of digitizing this</w:t>
                                    </w:r>
                                    <w:r>
                                      <w:t xml:space="preserve"> </w:t>
                                    </w:r>
                                    <w:r w:rsidRPr="003659B0">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07346B" id="Group 71" o:spid="_x0000_s1044" alt="decorative element" style="position:absolute;left:0;text-align:left;margin-left:-.1pt;margin-top:22pt;width:239.8pt;height:244.35pt;z-index:-251658240;mso-position-horizontal-relative:text;mso-position-vertical-relative:text" coordorigin="-258,-2163" coordsize="30456,31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">
                      <v:group id="Group 51" o:spid="_x0000_s1045" style="position:absolute;left:225;width:29973;height:28869" coordorigin="724,11640" coordsize="5186,4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 id="Freeform 56" o:spid="_x0000_s1046" style="position:absolute;left:724;top:11859;width:4855;height:533;visibility:visible;mso-wrap-style:square;v-text-anchor:top" coordsize="485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" path="m4843,l,532,4854,441,4843,xe" fillcolor="#00808c [2407]" stroked="f">
                          <v:path arrowok="t" o:connecttype="custom" o:connectlocs="4843,11860;0,12392;4854,12301;4843,11860" o:connectangles="0,0,0,0"/>
                        </v:shape>
                        <v:shape id="Freeform 55" o:spid="_x0000_s1047" style="position:absolute;left:724;top:12294;width:5186;height:2706;visibility:visible;mso-wrap-style:square;v-text-anchor:top" coordsize="5186,2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" path="m5185,l,98,513,2706,4735,2572,5185,xe" stroked="f">
                          <v:path arrowok="t" o:connecttype="custom" o:connectlocs="5185,12294;0,12392;513,15000;4735,14866;5185,12294" o:connectangles="0,0,0,0,0"/>
                        </v:shape>
                        <v:shape id="Freeform 54" o:spid="_x0000_s1048" style="position:absolute;left:724;top:12294;width:5186;height:4342;visibility:visible;mso-wrap-style:square;v-text-anchor:top" coordsize="5186,270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" adj="-11796480,,5400" path="m4735,2572l513,2706,,98,5185,,4735,2572xe" filled="f" strokecolor="#00acbc [3207]" strokeweight="4pt">
                          <v:stroke joinstyle="round"/>
                          <v:formulas/>
                          <v:path arrowok="t" o:connecttype="custom" o:connectlocs="4735,23854;513,24069;0,19884;5185,19727;4735,23854" o:connectangles="0,0,0,0,0" textboxrect="0,0,5186,2706"/>
                          <v:textbox>
                            <w:txbxContent>
                              <w:p w14:paraId="529DC726" w14:textId="27EFBDC5" w:rsidR="003659B0" w:rsidRDefault="003659B0" w:rsidP="003659B0">
                                <w:r>
                                  <w:t xml:space="preserve">Benefits: enable movie producers create figures that are not able to be produced in real life. In addition: “clone” actors/ actresses. </w:t>
                                </w:r>
                              </w:p>
                              <w:p w14:paraId="334FFA3F" w14:textId="67B651B1" w:rsidR="003659B0" w:rsidRDefault="003659B0" w:rsidP="003659B0"/>
                              <w:p w14:paraId="5868DB26" w14:textId="331438C0" w:rsidR="003457BE" w:rsidRDefault="003457BE" w:rsidP="003659B0">
                                <w:r>
                                  <w:t xml:space="preserve">Harms: raised legal questions that if the actor or actress are willing to make their faces appear in the movie, and movie producers may hire “look alike” actors and use CGI </w:t>
                                </w:r>
                                <w:proofErr w:type="spellStart"/>
                                <w:r>
                                  <w:t>to</w:t>
                                </w:r>
                                <w:proofErr w:type="spellEnd"/>
                                <w:r>
                                  <w:t xml:space="preserve"> change him/her into the actor they want the character to be. </w:t>
                                </w:r>
                              </w:p>
                            </w:txbxContent>
                          </v:textbox>
                        </v:shape>
                        <v:shape id="Freeform 52" o:spid="_x0000_s1049" style="position:absolute;left:4950;top:11640;width:618;height:288;visibility:visible;mso-wrap-style:square;v-text-anchor:top" coordsize="6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" path="m71,l,287,617,220,71,xe" fillcolor="#00acbc [3207]" stroked="f">
                          <v:path arrowok="t" o:connecttype="custom" o:connectlocs="71,11640;0,11927;617,11860;71,11640" o:connectangles="0,0,0,0"/>
                        </v:shape>
                      </v:group>
                      <v:shape id="Text Box 78" o:spid="_x0000_s1050" type="#_x0000_t202" style="position:absolute;left:-258;top:-2163;width:30040;height:5091;rotation:-35759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" filled="f" stroked="f">
                        <v:textbox>
                          <w:txbxContent>
                            <w:p w14:paraId="704A519D" w14:textId="77777777" w:rsidR="003659B0" w:rsidRPr="00344291" w:rsidRDefault="003659B0" w:rsidP="003659B0">
                              <w:pPr>
                                <w:pStyle w:val="Heading4"/>
                              </w:pPr>
                              <w:r w:rsidRPr="003659B0">
                                <w:t>What are the benefits and</w:t>
                              </w:r>
                              <w:r>
                                <w:t xml:space="preserve"> </w:t>
                              </w:r>
                              <w:r w:rsidRPr="003659B0">
                                <w:t>harms of digitizing this</w:t>
                              </w:r>
                              <w:r>
                                <w:t xml:space="preserve"> </w:t>
                              </w:r>
                              <w:r w:rsidRPr="003659B0">
                                <w:t>content?</w:t>
                              </w:r>
                            </w:p>
                          </w:txbxContent>
                        </v:textbox>
                      </v:shape>
                    </v:group>
                  </w:pict>
                </mc:Fallback>
              </mc:AlternateContent>
            </w:r>
          </w:p>
        </w:tc>
        <w:tc>
          <w:tcPr>
            <w:tcW w:w="5710" w:type="dxa"/>
          </w:tcPr>
          <w:p w14:paraId="47F581CD" w14:textId="71225371" w:rsidR="008761D2" w:rsidRDefault="003659B0" w:rsidP="00E80C83">
            <w:pPr>
              <w:rPr>
                <w:noProof/>
              </w:rPr>
            </w:pPr>
            <w:r>
              <w:rPr>
                <w:noProof/>
              </w:rPr>
              <mc:AlternateContent>
                <mc:Choice Requires="wpg">
                  <w:drawing>
                    <wp:anchor distT="0" distB="0" distL="114300" distR="114300" simplePos="0" relativeHeight="251659264" behindDoc="0" locked="0" layoutInCell="1" allowOverlap="1" wp14:anchorId="2C48C566" wp14:editId="0BFA7C65">
                      <wp:simplePos x="0" y="0"/>
                      <wp:positionH relativeFrom="column">
                        <wp:posOffset>443658</wp:posOffset>
                      </wp:positionH>
                      <wp:positionV relativeFrom="paragraph">
                        <wp:posOffset>1087661</wp:posOffset>
                      </wp:positionV>
                      <wp:extent cx="2600960" cy="2338070"/>
                      <wp:effectExtent l="25400" t="25400" r="27940" b="24130"/>
                      <wp:wrapNone/>
                      <wp:docPr id="79" name="Group 79" descr="decorative element"/>
                      <wp:cNvGraphicFramePr/>
                      <a:graphic xmlns:a="http://schemas.openxmlformats.org/drawingml/2006/main">
                        <a:graphicData uri="http://schemas.microsoft.com/office/word/2010/wordprocessingGroup">
                          <wpg:wgp>
                            <wpg:cNvGrpSpPr/>
                            <wpg:grpSpPr>
                              <a:xfrm>
                                <a:off x="0" y="0"/>
                                <a:ext cx="2600960" cy="2338070"/>
                                <a:chOff x="0" y="0"/>
                                <a:chExt cx="2838722" cy="2551339"/>
                              </a:xfrm>
                            </wpg:grpSpPr>
                            <wps:wsp>
                              <wps:cNvPr id="8" name="Freeform 10"/>
                              <wps:cNvSpPr>
                                <a:spLocks/>
                              </wps:cNvSpPr>
                              <wps:spPr bwMode="auto">
                                <a:xfrm>
                                  <a:off x="1632857" y="0"/>
                                  <a:ext cx="1205865" cy="1205865"/>
                                </a:xfrm>
                                <a:custGeom>
                                  <a:avLst/>
                                  <a:gdLst>
                                    <a:gd name="T0" fmla="+- 0 11126 9227"/>
                                    <a:gd name="T1" fmla="*/ T0 w 1899"/>
                                    <a:gd name="T2" fmla="+- 0 1228 279"/>
                                    <a:gd name="T3" fmla="*/ 1228 h 1899"/>
                                    <a:gd name="T4" fmla="+- 0 11123 9227"/>
                                    <a:gd name="T5" fmla="*/ T4 w 1899"/>
                                    <a:gd name="T6" fmla="+- 0 1302 279"/>
                                    <a:gd name="T7" fmla="*/ 1302 h 1899"/>
                                    <a:gd name="T8" fmla="+- 0 11114 9227"/>
                                    <a:gd name="T9" fmla="*/ T8 w 1899"/>
                                    <a:gd name="T10" fmla="+- 0 1375 279"/>
                                    <a:gd name="T11" fmla="*/ 1375 h 1899"/>
                                    <a:gd name="T12" fmla="+- 0 11100 9227"/>
                                    <a:gd name="T13" fmla="*/ T12 w 1899"/>
                                    <a:gd name="T14" fmla="+- 0 1446 279"/>
                                    <a:gd name="T15" fmla="*/ 1446 h 1899"/>
                                    <a:gd name="T16" fmla="+- 0 11082 9227"/>
                                    <a:gd name="T17" fmla="*/ T16 w 1899"/>
                                    <a:gd name="T18" fmla="+- 0 1515 279"/>
                                    <a:gd name="T19" fmla="*/ 1515 h 1899"/>
                                    <a:gd name="T20" fmla="+- 0 11058 9227"/>
                                    <a:gd name="T21" fmla="*/ T20 w 1899"/>
                                    <a:gd name="T22" fmla="+- 0 1581 279"/>
                                    <a:gd name="T23" fmla="*/ 1581 h 1899"/>
                                    <a:gd name="T24" fmla="+- 0 11029 9227"/>
                                    <a:gd name="T25" fmla="*/ T24 w 1899"/>
                                    <a:gd name="T26" fmla="+- 0 1646 279"/>
                                    <a:gd name="T27" fmla="*/ 1646 h 1899"/>
                                    <a:gd name="T28" fmla="+- 0 10996 9227"/>
                                    <a:gd name="T29" fmla="*/ T28 w 1899"/>
                                    <a:gd name="T30" fmla="+- 0 1707 279"/>
                                    <a:gd name="T31" fmla="*/ 1707 h 1899"/>
                                    <a:gd name="T32" fmla="+- 0 10959 9227"/>
                                    <a:gd name="T33" fmla="*/ T32 w 1899"/>
                                    <a:gd name="T34" fmla="+- 0 1766 279"/>
                                    <a:gd name="T35" fmla="*/ 1766 h 1899"/>
                                    <a:gd name="T36" fmla="+- 0 10917 9227"/>
                                    <a:gd name="T37" fmla="*/ T36 w 1899"/>
                                    <a:gd name="T38" fmla="+- 0 1822 279"/>
                                    <a:gd name="T39" fmla="*/ 1822 h 1899"/>
                                    <a:gd name="T40" fmla="+- 0 10872 9227"/>
                                    <a:gd name="T41" fmla="*/ T40 w 1899"/>
                                    <a:gd name="T42" fmla="+- 0 1874 279"/>
                                    <a:gd name="T43" fmla="*/ 1874 h 1899"/>
                                    <a:gd name="T44" fmla="+- 0 10823 9227"/>
                                    <a:gd name="T45" fmla="*/ T44 w 1899"/>
                                    <a:gd name="T46" fmla="+- 0 1923 279"/>
                                    <a:gd name="T47" fmla="*/ 1923 h 1899"/>
                                    <a:gd name="T48" fmla="+- 0 10770 9227"/>
                                    <a:gd name="T49" fmla="*/ T48 w 1899"/>
                                    <a:gd name="T50" fmla="+- 0 1969 279"/>
                                    <a:gd name="T51" fmla="*/ 1969 h 1899"/>
                                    <a:gd name="T52" fmla="+- 0 10714 9227"/>
                                    <a:gd name="T53" fmla="*/ T52 w 1899"/>
                                    <a:gd name="T54" fmla="+- 0 2010 279"/>
                                    <a:gd name="T55" fmla="*/ 2010 h 1899"/>
                                    <a:gd name="T56" fmla="+- 0 10655 9227"/>
                                    <a:gd name="T57" fmla="*/ T56 w 1899"/>
                                    <a:gd name="T58" fmla="+- 0 2048 279"/>
                                    <a:gd name="T59" fmla="*/ 2048 h 1899"/>
                                    <a:gd name="T60" fmla="+- 0 10594 9227"/>
                                    <a:gd name="T61" fmla="*/ T60 w 1899"/>
                                    <a:gd name="T62" fmla="+- 0 2081 279"/>
                                    <a:gd name="T63" fmla="*/ 2081 h 1899"/>
                                    <a:gd name="T64" fmla="+- 0 10530 9227"/>
                                    <a:gd name="T65" fmla="*/ T64 w 1899"/>
                                    <a:gd name="T66" fmla="+- 0 2109 279"/>
                                    <a:gd name="T67" fmla="*/ 2109 h 1899"/>
                                    <a:gd name="T68" fmla="+- 0 10463 9227"/>
                                    <a:gd name="T69" fmla="*/ T68 w 1899"/>
                                    <a:gd name="T70" fmla="+- 0 2133 279"/>
                                    <a:gd name="T71" fmla="*/ 2133 h 1899"/>
                                    <a:gd name="T72" fmla="+- 0 10394 9227"/>
                                    <a:gd name="T73" fmla="*/ T72 w 1899"/>
                                    <a:gd name="T74" fmla="+- 0 2152 279"/>
                                    <a:gd name="T75" fmla="*/ 2152 h 1899"/>
                                    <a:gd name="T76" fmla="+- 0 10323 9227"/>
                                    <a:gd name="T77" fmla="*/ T76 w 1899"/>
                                    <a:gd name="T78" fmla="+- 0 2166 279"/>
                                    <a:gd name="T79" fmla="*/ 2166 h 1899"/>
                                    <a:gd name="T80" fmla="+- 0 10251 9227"/>
                                    <a:gd name="T81" fmla="*/ T80 w 1899"/>
                                    <a:gd name="T82" fmla="+- 0 2175 279"/>
                                    <a:gd name="T83" fmla="*/ 2175 h 1899"/>
                                    <a:gd name="T84" fmla="+- 0 10176 9227"/>
                                    <a:gd name="T85" fmla="*/ T84 w 1899"/>
                                    <a:gd name="T86" fmla="+- 0 2177 279"/>
                                    <a:gd name="T87" fmla="*/ 2177 h 1899"/>
                                    <a:gd name="T88" fmla="+- 0 10102 9227"/>
                                    <a:gd name="T89" fmla="*/ T88 w 1899"/>
                                    <a:gd name="T90" fmla="+- 0 2175 279"/>
                                    <a:gd name="T91" fmla="*/ 2175 h 1899"/>
                                    <a:gd name="T92" fmla="+- 0 10030 9227"/>
                                    <a:gd name="T93" fmla="*/ T92 w 1899"/>
                                    <a:gd name="T94" fmla="+- 0 2166 279"/>
                                    <a:gd name="T95" fmla="*/ 2166 h 1899"/>
                                    <a:gd name="T96" fmla="+- 0 9959 9227"/>
                                    <a:gd name="T97" fmla="*/ T96 w 1899"/>
                                    <a:gd name="T98" fmla="+- 0 2152 279"/>
                                    <a:gd name="T99" fmla="*/ 2152 h 1899"/>
                                    <a:gd name="T100" fmla="+- 0 9890 9227"/>
                                    <a:gd name="T101" fmla="*/ T100 w 1899"/>
                                    <a:gd name="T102" fmla="+- 0 2133 279"/>
                                    <a:gd name="T103" fmla="*/ 2133 h 1899"/>
                                    <a:gd name="T104" fmla="+- 0 9823 9227"/>
                                    <a:gd name="T105" fmla="*/ T104 w 1899"/>
                                    <a:gd name="T106" fmla="+- 0 2109 279"/>
                                    <a:gd name="T107" fmla="*/ 2109 h 1899"/>
                                    <a:gd name="T108" fmla="+- 0 9759 9227"/>
                                    <a:gd name="T109" fmla="*/ T108 w 1899"/>
                                    <a:gd name="T110" fmla="+- 0 2081 279"/>
                                    <a:gd name="T111" fmla="*/ 2081 h 1899"/>
                                    <a:gd name="T112" fmla="+- 0 9697 9227"/>
                                    <a:gd name="T113" fmla="*/ T112 w 1899"/>
                                    <a:gd name="T114" fmla="+- 0 2048 279"/>
                                    <a:gd name="T115" fmla="*/ 2048 h 1899"/>
                                    <a:gd name="T116" fmla="+- 0 9638 9227"/>
                                    <a:gd name="T117" fmla="*/ T116 w 1899"/>
                                    <a:gd name="T118" fmla="+- 0 2010 279"/>
                                    <a:gd name="T119" fmla="*/ 2010 h 1899"/>
                                    <a:gd name="T120" fmla="+- 0 9583 9227"/>
                                    <a:gd name="T121" fmla="*/ T120 w 1899"/>
                                    <a:gd name="T122" fmla="+- 0 1969 279"/>
                                    <a:gd name="T123" fmla="*/ 1969 h 1899"/>
                                    <a:gd name="T124" fmla="+- 0 9530 9227"/>
                                    <a:gd name="T125" fmla="*/ T124 w 1899"/>
                                    <a:gd name="T126" fmla="+- 0 1923 279"/>
                                    <a:gd name="T127" fmla="*/ 1923 h 1899"/>
                                    <a:gd name="T128" fmla="+- 0 9481 9227"/>
                                    <a:gd name="T129" fmla="*/ T128 w 1899"/>
                                    <a:gd name="T130" fmla="+- 0 1874 279"/>
                                    <a:gd name="T131" fmla="*/ 1874 h 1899"/>
                                    <a:gd name="T132" fmla="+- 0 9436 9227"/>
                                    <a:gd name="T133" fmla="*/ T132 w 1899"/>
                                    <a:gd name="T134" fmla="+- 0 1822 279"/>
                                    <a:gd name="T135" fmla="*/ 1822 h 1899"/>
                                    <a:gd name="T136" fmla="+- 0 9394 9227"/>
                                    <a:gd name="T137" fmla="*/ T136 w 1899"/>
                                    <a:gd name="T138" fmla="+- 0 1766 279"/>
                                    <a:gd name="T139" fmla="*/ 1766 h 1899"/>
                                    <a:gd name="T140" fmla="+- 0 9357 9227"/>
                                    <a:gd name="T141" fmla="*/ T140 w 1899"/>
                                    <a:gd name="T142" fmla="+- 0 1707 279"/>
                                    <a:gd name="T143" fmla="*/ 1707 h 1899"/>
                                    <a:gd name="T144" fmla="+- 0 9324 9227"/>
                                    <a:gd name="T145" fmla="*/ T144 w 1899"/>
                                    <a:gd name="T146" fmla="+- 0 1646 279"/>
                                    <a:gd name="T147" fmla="*/ 1646 h 1899"/>
                                    <a:gd name="T148" fmla="+- 0 9295 9227"/>
                                    <a:gd name="T149" fmla="*/ T148 w 1899"/>
                                    <a:gd name="T150" fmla="+- 0 1581 279"/>
                                    <a:gd name="T151" fmla="*/ 1581 h 1899"/>
                                    <a:gd name="T152" fmla="+- 0 9271 9227"/>
                                    <a:gd name="T153" fmla="*/ T152 w 1899"/>
                                    <a:gd name="T154" fmla="+- 0 1515 279"/>
                                    <a:gd name="T155" fmla="*/ 1515 h 1899"/>
                                    <a:gd name="T156" fmla="+- 0 9252 9227"/>
                                    <a:gd name="T157" fmla="*/ T156 w 1899"/>
                                    <a:gd name="T158" fmla="+- 0 1446 279"/>
                                    <a:gd name="T159" fmla="*/ 1446 h 1899"/>
                                    <a:gd name="T160" fmla="+- 0 9238 9227"/>
                                    <a:gd name="T161" fmla="*/ T160 w 1899"/>
                                    <a:gd name="T162" fmla="+- 0 1375 279"/>
                                    <a:gd name="T163" fmla="*/ 1375 h 1899"/>
                                    <a:gd name="T164" fmla="+- 0 9230 9227"/>
                                    <a:gd name="T165" fmla="*/ T164 w 1899"/>
                                    <a:gd name="T166" fmla="+- 0 1302 279"/>
                                    <a:gd name="T167" fmla="*/ 1302 h 1899"/>
                                    <a:gd name="T168" fmla="+- 0 9227 9227"/>
                                    <a:gd name="T169" fmla="*/ T168 w 1899"/>
                                    <a:gd name="T170" fmla="+- 0 1228 279"/>
                                    <a:gd name="T171" fmla="*/ 1228 h 1899"/>
                                    <a:gd name="T172" fmla="+- 0 9230 9227"/>
                                    <a:gd name="T173" fmla="*/ T172 w 1899"/>
                                    <a:gd name="T174" fmla="+- 0 1154 279"/>
                                    <a:gd name="T175" fmla="*/ 1154 h 1899"/>
                                    <a:gd name="T176" fmla="+- 0 9238 9227"/>
                                    <a:gd name="T177" fmla="*/ T176 w 1899"/>
                                    <a:gd name="T178" fmla="+- 0 1081 279"/>
                                    <a:gd name="T179" fmla="*/ 1081 h 1899"/>
                                    <a:gd name="T180" fmla="+- 0 9252 9227"/>
                                    <a:gd name="T181" fmla="*/ T180 w 1899"/>
                                    <a:gd name="T182" fmla="+- 0 1011 279"/>
                                    <a:gd name="T183" fmla="*/ 1011 h 1899"/>
                                    <a:gd name="T184" fmla="+- 0 9271 9227"/>
                                    <a:gd name="T185" fmla="*/ T184 w 1899"/>
                                    <a:gd name="T186" fmla="+- 0 942 279"/>
                                    <a:gd name="T187" fmla="*/ 942 h 1899"/>
                                    <a:gd name="T188" fmla="+- 0 9295 9227"/>
                                    <a:gd name="T189" fmla="*/ T188 w 1899"/>
                                    <a:gd name="T190" fmla="+- 0 875 279"/>
                                    <a:gd name="T191" fmla="*/ 875 h 1899"/>
                                    <a:gd name="T192" fmla="+- 0 9324 9227"/>
                                    <a:gd name="T193" fmla="*/ T192 w 1899"/>
                                    <a:gd name="T194" fmla="+- 0 811 279"/>
                                    <a:gd name="T195" fmla="*/ 811 h 1899"/>
                                    <a:gd name="T196" fmla="+- 0 9357 9227"/>
                                    <a:gd name="T197" fmla="*/ T196 w 1899"/>
                                    <a:gd name="T198" fmla="+- 0 749 279"/>
                                    <a:gd name="T199" fmla="*/ 749 h 1899"/>
                                    <a:gd name="T200" fmla="+- 0 9394 9227"/>
                                    <a:gd name="T201" fmla="*/ T200 w 1899"/>
                                    <a:gd name="T202" fmla="+- 0 690 279"/>
                                    <a:gd name="T203" fmla="*/ 690 h 1899"/>
                                    <a:gd name="T204" fmla="+- 0 9436 9227"/>
                                    <a:gd name="T205" fmla="*/ T204 w 1899"/>
                                    <a:gd name="T206" fmla="+- 0 635 279"/>
                                    <a:gd name="T207" fmla="*/ 635 h 1899"/>
                                    <a:gd name="T208" fmla="+- 0 9481 9227"/>
                                    <a:gd name="T209" fmla="*/ T208 w 1899"/>
                                    <a:gd name="T210" fmla="+- 0 582 279"/>
                                    <a:gd name="T211" fmla="*/ 582 h 1899"/>
                                    <a:gd name="T212" fmla="+- 0 9530 9227"/>
                                    <a:gd name="T213" fmla="*/ T212 w 1899"/>
                                    <a:gd name="T214" fmla="+- 0 533 279"/>
                                    <a:gd name="T215" fmla="*/ 533 h 1899"/>
                                    <a:gd name="T216" fmla="+- 0 9583 9227"/>
                                    <a:gd name="T217" fmla="*/ T216 w 1899"/>
                                    <a:gd name="T218" fmla="+- 0 488 279"/>
                                    <a:gd name="T219" fmla="*/ 488 h 1899"/>
                                    <a:gd name="T220" fmla="+- 0 9638 9227"/>
                                    <a:gd name="T221" fmla="*/ T220 w 1899"/>
                                    <a:gd name="T222" fmla="+- 0 446 279"/>
                                    <a:gd name="T223" fmla="*/ 446 h 1899"/>
                                    <a:gd name="T224" fmla="+- 0 9697 9227"/>
                                    <a:gd name="T225" fmla="*/ T224 w 1899"/>
                                    <a:gd name="T226" fmla="+- 0 409 279"/>
                                    <a:gd name="T227" fmla="*/ 409 h 1899"/>
                                    <a:gd name="T228" fmla="+- 0 9759 9227"/>
                                    <a:gd name="T229" fmla="*/ T228 w 1899"/>
                                    <a:gd name="T230" fmla="+- 0 375 279"/>
                                    <a:gd name="T231" fmla="*/ 375 h 1899"/>
                                    <a:gd name="T232" fmla="+- 0 9823 9227"/>
                                    <a:gd name="T233" fmla="*/ T232 w 1899"/>
                                    <a:gd name="T234" fmla="+- 0 347 279"/>
                                    <a:gd name="T235" fmla="*/ 347 h 1899"/>
                                    <a:gd name="T236" fmla="+- 0 9890 9227"/>
                                    <a:gd name="T237" fmla="*/ T236 w 1899"/>
                                    <a:gd name="T238" fmla="+- 0 323 279"/>
                                    <a:gd name="T239" fmla="*/ 323 h 1899"/>
                                    <a:gd name="T240" fmla="+- 0 9959 9227"/>
                                    <a:gd name="T241" fmla="*/ T240 w 1899"/>
                                    <a:gd name="T242" fmla="+- 0 304 279"/>
                                    <a:gd name="T243" fmla="*/ 304 h 1899"/>
                                    <a:gd name="T244" fmla="+- 0 10030 9227"/>
                                    <a:gd name="T245" fmla="*/ T244 w 1899"/>
                                    <a:gd name="T246" fmla="+- 0 290 279"/>
                                    <a:gd name="T247" fmla="*/ 290 h 1899"/>
                                    <a:gd name="T248" fmla="+- 0 10102 9227"/>
                                    <a:gd name="T249" fmla="*/ T248 w 1899"/>
                                    <a:gd name="T250" fmla="+- 0 282 279"/>
                                    <a:gd name="T251" fmla="*/ 282 h 1899"/>
                                    <a:gd name="T252" fmla="+- 0 10176 9227"/>
                                    <a:gd name="T253" fmla="*/ T252 w 1899"/>
                                    <a:gd name="T254" fmla="+- 0 279 279"/>
                                    <a:gd name="T255" fmla="*/ 279 h 1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899" h="1899">
                                      <a:moveTo>
                                        <a:pt x="1899" y="949"/>
                                      </a:moveTo>
                                      <a:lnTo>
                                        <a:pt x="1896" y="1023"/>
                                      </a:lnTo>
                                      <a:lnTo>
                                        <a:pt x="1887" y="1096"/>
                                      </a:lnTo>
                                      <a:lnTo>
                                        <a:pt x="1873" y="1167"/>
                                      </a:lnTo>
                                      <a:lnTo>
                                        <a:pt x="1855" y="1236"/>
                                      </a:lnTo>
                                      <a:lnTo>
                                        <a:pt x="1831" y="1302"/>
                                      </a:lnTo>
                                      <a:lnTo>
                                        <a:pt x="1802" y="1367"/>
                                      </a:lnTo>
                                      <a:lnTo>
                                        <a:pt x="1769" y="1428"/>
                                      </a:lnTo>
                                      <a:lnTo>
                                        <a:pt x="1732" y="1487"/>
                                      </a:lnTo>
                                      <a:lnTo>
                                        <a:pt x="1690" y="1543"/>
                                      </a:lnTo>
                                      <a:lnTo>
                                        <a:pt x="1645" y="1595"/>
                                      </a:lnTo>
                                      <a:lnTo>
                                        <a:pt x="1596" y="1644"/>
                                      </a:lnTo>
                                      <a:lnTo>
                                        <a:pt x="1543" y="1690"/>
                                      </a:lnTo>
                                      <a:lnTo>
                                        <a:pt x="1487" y="1731"/>
                                      </a:lnTo>
                                      <a:lnTo>
                                        <a:pt x="1428" y="1769"/>
                                      </a:lnTo>
                                      <a:lnTo>
                                        <a:pt x="1367" y="1802"/>
                                      </a:lnTo>
                                      <a:lnTo>
                                        <a:pt x="1303" y="1830"/>
                                      </a:lnTo>
                                      <a:lnTo>
                                        <a:pt x="1236" y="1854"/>
                                      </a:lnTo>
                                      <a:lnTo>
                                        <a:pt x="1167" y="1873"/>
                                      </a:lnTo>
                                      <a:lnTo>
                                        <a:pt x="1096" y="1887"/>
                                      </a:lnTo>
                                      <a:lnTo>
                                        <a:pt x="1024" y="1896"/>
                                      </a:lnTo>
                                      <a:lnTo>
                                        <a:pt x="949" y="1898"/>
                                      </a:lnTo>
                                      <a:lnTo>
                                        <a:pt x="875" y="1896"/>
                                      </a:lnTo>
                                      <a:lnTo>
                                        <a:pt x="803" y="1887"/>
                                      </a:lnTo>
                                      <a:lnTo>
                                        <a:pt x="732" y="1873"/>
                                      </a:lnTo>
                                      <a:lnTo>
                                        <a:pt x="663" y="1854"/>
                                      </a:lnTo>
                                      <a:lnTo>
                                        <a:pt x="596" y="1830"/>
                                      </a:lnTo>
                                      <a:lnTo>
                                        <a:pt x="532" y="1802"/>
                                      </a:lnTo>
                                      <a:lnTo>
                                        <a:pt x="470" y="1769"/>
                                      </a:lnTo>
                                      <a:lnTo>
                                        <a:pt x="411" y="1731"/>
                                      </a:lnTo>
                                      <a:lnTo>
                                        <a:pt x="356" y="1690"/>
                                      </a:lnTo>
                                      <a:lnTo>
                                        <a:pt x="303" y="1644"/>
                                      </a:lnTo>
                                      <a:lnTo>
                                        <a:pt x="254" y="1595"/>
                                      </a:lnTo>
                                      <a:lnTo>
                                        <a:pt x="209" y="1543"/>
                                      </a:lnTo>
                                      <a:lnTo>
                                        <a:pt x="167" y="1487"/>
                                      </a:lnTo>
                                      <a:lnTo>
                                        <a:pt x="130" y="1428"/>
                                      </a:lnTo>
                                      <a:lnTo>
                                        <a:pt x="97" y="1367"/>
                                      </a:lnTo>
                                      <a:lnTo>
                                        <a:pt x="68" y="1302"/>
                                      </a:lnTo>
                                      <a:lnTo>
                                        <a:pt x="44" y="1236"/>
                                      </a:lnTo>
                                      <a:lnTo>
                                        <a:pt x="25" y="1167"/>
                                      </a:lnTo>
                                      <a:lnTo>
                                        <a:pt x="11" y="1096"/>
                                      </a:lnTo>
                                      <a:lnTo>
                                        <a:pt x="3" y="1023"/>
                                      </a:lnTo>
                                      <a:lnTo>
                                        <a:pt x="0" y="949"/>
                                      </a:lnTo>
                                      <a:lnTo>
                                        <a:pt x="3" y="875"/>
                                      </a:lnTo>
                                      <a:lnTo>
                                        <a:pt x="11" y="802"/>
                                      </a:lnTo>
                                      <a:lnTo>
                                        <a:pt x="25" y="732"/>
                                      </a:lnTo>
                                      <a:lnTo>
                                        <a:pt x="44" y="663"/>
                                      </a:lnTo>
                                      <a:lnTo>
                                        <a:pt x="68" y="596"/>
                                      </a:lnTo>
                                      <a:lnTo>
                                        <a:pt x="97" y="532"/>
                                      </a:lnTo>
                                      <a:lnTo>
                                        <a:pt x="130" y="470"/>
                                      </a:lnTo>
                                      <a:lnTo>
                                        <a:pt x="167" y="411"/>
                                      </a:lnTo>
                                      <a:lnTo>
                                        <a:pt x="209" y="356"/>
                                      </a:lnTo>
                                      <a:lnTo>
                                        <a:pt x="254" y="303"/>
                                      </a:lnTo>
                                      <a:lnTo>
                                        <a:pt x="303" y="254"/>
                                      </a:lnTo>
                                      <a:lnTo>
                                        <a:pt x="356" y="209"/>
                                      </a:lnTo>
                                      <a:lnTo>
                                        <a:pt x="411" y="167"/>
                                      </a:lnTo>
                                      <a:lnTo>
                                        <a:pt x="470" y="130"/>
                                      </a:lnTo>
                                      <a:lnTo>
                                        <a:pt x="532" y="96"/>
                                      </a:lnTo>
                                      <a:lnTo>
                                        <a:pt x="596" y="68"/>
                                      </a:lnTo>
                                      <a:lnTo>
                                        <a:pt x="663" y="44"/>
                                      </a:lnTo>
                                      <a:lnTo>
                                        <a:pt x="732" y="25"/>
                                      </a:lnTo>
                                      <a:lnTo>
                                        <a:pt x="803" y="11"/>
                                      </a:lnTo>
                                      <a:lnTo>
                                        <a:pt x="875" y="3"/>
                                      </a:lnTo>
                                      <a:lnTo>
                                        <a:pt x="949" y="0"/>
                                      </a:lnTo>
                                      <a:lnTo>
                                        <a:pt x="1024" y="3"/>
                                      </a:lnTo>
                                      <a:lnTo>
                                        <a:pt x="1096" y="11"/>
                                      </a:lnTo>
                                      <a:lnTo>
                                        <a:pt x="1167" y="25"/>
                                      </a:lnTo>
                                      <a:lnTo>
                                        <a:pt x="1236" y="44"/>
                                      </a:lnTo>
                                      <a:lnTo>
                                        <a:pt x="1303" y="68"/>
                                      </a:lnTo>
                                      <a:lnTo>
                                        <a:pt x="1367" y="96"/>
                                      </a:lnTo>
                                      <a:lnTo>
                                        <a:pt x="1428" y="130"/>
                                      </a:lnTo>
                                      <a:lnTo>
                                        <a:pt x="1487" y="167"/>
                                      </a:lnTo>
                                      <a:lnTo>
                                        <a:pt x="1543" y="209"/>
                                      </a:lnTo>
                                      <a:lnTo>
                                        <a:pt x="1596" y="254"/>
                                      </a:lnTo>
                                      <a:lnTo>
                                        <a:pt x="1645" y="303"/>
                                      </a:lnTo>
                                      <a:lnTo>
                                        <a:pt x="1690" y="356"/>
                                      </a:lnTo>
                                      <a:lnTo>
                                        <a:pt x="1732" y="411"/>
                                      </a:lnTo>
                                      <a:lnTo>
                                        <a:pt x="1769" y="470"/>
                                      </a:lnTo>
                                      <a:lnTo>
                                        <a:pt x="1802" y="532"/>
                                      </a:lnTo>
                                      <a:lnTo>
                                        <a:pt x="1831" y="596"/>
                                      </a:lnTo>
                                      <a:lnTo>
                                        <a:pt x="1855" y="663"/>
                                      </a:lnTo>
                                      <a:lnTo>
                                        <a:pt x="1873" y="732"/>
                                      </a:lnTo>
                                      <a:lnTo>
                                        <a:pt x="1887" y="802"/>
                                      </a:lnTo>
                                      <a:lnTo>
                                        <a:pt x="1896" y="875"/>
                                      </a:lnTo>
                                      <a:lnTo>
                                        <a:pt x="1899" y="949"/>
                                      </a:lnTo>
                                      <a:close/>
                                    </a:path>
                                  </a:pathLst>
                                </a:custGeom>
                                <a:noFill/>
                                <a:ln w="50800">
                                  <a:solidFill>
                                    <a:schemeClr val="accent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B7A3FFD" w14:textId="61F409EB" w:rsidR="003659B0" w:rsidRPr="00D91857" w:rsidRDefault="003457BE" w:rsidP="003659B0">
                                    <w:r w:rsidRPr="003457BE">
                                      <w:rPr>
                                        <w:highlight w:val="red"/>
                                      </w:rPr>
                                      <w:t>Legal Issues</w:t>
                                    </w:r>
                                  </w:p>
                                </w:txbxContent>
                              </wps:txbx>
                              <wps:bodyPr rot="0" vert="horz" wrap="square" lIns="0" tIns="0" rIns="0" bIns="0" anchor="ctr" anchorCtr="0" upright="1">
                                <a:noAutofit/>
                              </wps:bodyPr>
                            </wps:wsp>
                            <wps:wsp>
                              <wps:cNvPr id="62" name="Freeform 10"/>
                              <wps:cNvSpPr>
                                <a:spLocks/>
                              </wps:cNvSpPr>
                              <wps:spPr bwMode="auto">
                                <a:xfrm>
                                  <a:off x="0" y="13063"/>
                                  <a:ext cx="1205865" cy="1205865"/>
                                </a:xfrm>
                                <a:custGeom>
                                  <a:avLst/>
                                  <a:gdLst>
                                    <a:gd name="T0" fmla="+- 0 11126 9227"/>
                                    <a:gd name="T1" fmla="*/ T0 w 1899"/>
                                    <a:gd name="T2" fmla="+- 0 1228 279"/>
                                    <a:gd name="T3" fmla="*/ 1228 h 1899"/>
                                    <a:gd name="T4" fmla="+- 0 11123 9227"/>
                                    <a:gd name="T5" fmla="*/ T4 w 1899"/>
                                    <a:gd name="T6" fmla="+- 0 1302 279"/>
                                    <a:gd name="T7" fmla="*/ 1302 h 1899"/>
                                    <a:gd name="T8" fmla="+- 0 11114 9227"/>
                                    <a:gd name="T9" fmla="*/ T8 w 1899"/>
                                    <a:gd name="T10" fmla="+- 0 1375 279"/>
                                    <a:gd name="T11" fmla="*/ 1375 h 1899"/>
                                    <a:gd name="T12" fmla="+- 0 11100 9227"/>
                                    <a:gd name="T13" fmla="*/ T12 w 1899"/>
                                    <a:gd name="T14" fmla="+- 0 1446 279"/>
                                    <a:gd name="T15" fmla="*/ 1446 h 1899"/>
                                    <a:gd name="T16" fmla="+- 0 11082 9227"/>
                                    <a:gd name="T17" fmla="*/ T16 w 1899"/>
                                    <a:gd name="T18" fmla="+- 0 1515 279"/>
                                    <a:gd name="T19" fmla="*/ 1515 h 1899"/>
                                    <a:gd name="T20" fmla="+- 0 11058 9227"/>
                                    <a:gd name="T21" fmla="*/ T20 w 1899"/>
                                    <a:gd name="T22" fmla="+- 0 1581 279"/>
                                    <a:gd name="T23" fmla="*/ 1581 h 1899"/>
                                    <a:gd name="T24" fmla="+- 0 11029 9227"/>
                                    <a:gd name="T25" fmla="*/ T24 w 1899"/>
                                    <a:gd name="T26" fmla="+- 0 1646 279"/>
                                    <a:gd name="T27" fmla="*/ 1646 h 1899"/>
                                    <a:gd name="T28" fmla="+- 0 10996 9227"/>
                                    <a:gd name="T29" fmla="*/ T28 w 1899"/>
                                    <a:gd name="T30" fmla="+- 0 1707 279"/>
                                    <a:gd name="T31" fmla="*/ 1707 h 1899"/>
                                    <a:gd name="T32" fmla="+- 0 10959 9227"/>
                                    <a:gd name="T33" fmla="*/ T32 w 1899"/>
                                    <a:gd name="T34" fmla="+- 0 1766 279"/>
                                    <a:gd name="T35" fmla="*/ 1766 h 1899"/>
                                    <a:gd name="T36" fmla="+- 0 10917 9227"/>
                                    <a:gd name="T37" fmla="*/ T36 w 1899"/>
                                    <a:gd name="T38" fmla="+- 0 1822 279"/>
                                    <a:gd name="T39" fmla="*/ 1822 h 1899"/>
                                    <a:gd name="T40" fmla="+- 0 10872 9227"/>
                                    <a:gd name="T41" fmla="*/ T40 w 1899"/>
                                    <a:gd name="T42" fmla="+- 0 1874 279"/>
                                    <a:gd name="T43" fmla="*/ 1874 h 1899"/>
                                    <a:gd name="T44" fmla="+- 0 10823 9227"/>
                                    <a:gd name="T45" fmla="*/ T44 w 1899"/>
                                    <a:gd name="T46" fmla="+- 0 1923 279"/>
                                    <a:gd name="T47" fmla="*/ 1923 h 1899"/>
                                    <a:gd name="T48" fmla="+- 0 10770 9227"/>
                                    <a:gd name="T49" fmla="*/ T48 w 1899"/>
                                    <a:gd name="T50" fmla="+- 0 1969 279"/>
                                    <a:gd name="T51" fmla="*/ 1969 h 1899"/>
                                    <a:gd name="T52" fmla="+- 0 10714 9227"/>
                                    <a:gd name="T53" fmla="*/ T52 w 1899"/>
                                    <a:gd name="T54" fmla="+- 0 2010 279"/>
                                    <a:gd name="T55" fmla="*/ 2010 h 1899"/>
                                    <a:gd name="T56" fmla="+- 0 10655 9227"/>
                                    <a:gd name="T57" fmla="*/ T56 w 1899"/>
                                    <a:gd name="T58" fmla="+- 0 2048 279"/>
                                    <a:gd name="T59" fmla="*/ 2048 h 1899"/>
                                    <a:gd name="T60" fmla="+- 0 10594 9227"/>
                                    <a:gd name="T61" fmla="*/ T60 w 1899"/>
                                    <a:gd name="T62" fmla="+- 0 2081 279"/>
                                    <a:gd name="T63" fmla="*/ 2081 h 1899"/>
                                    <a:gd name="T64" fmla="+- 0 10530 9227"/>
                                    <a:gd name="T65" fmla="*/ T64 w 1899"/>
                                    <a:gd name="T66" fmla="+- 0 2109 279"/>
                                    <a:gd name="T67" fmla="*/ 2109 h 1899"/>
                                    <a:gd name="T68" fmla="+- 0 10463 9227"/>
                                    <a:gd name="T69" fmla="*/ T68 w 1899"/>
                                    <a:gd name="T70" fmla="+- 0 2133 279"/>
                                    <a:gd name="T71" fmla="*/ 2133 h 1899"/>
                                    <a:gd name="T72" fmla="+- 0 10394 9227"/>
                                    <a:gd name="T73" fmla="*/ T72 w 1899"/>
                                    <a:gd name="T74" fmla="+- 0 2152 279"/>
                                    <a:gd name="T75" fmla="*/ 2152 h 1899"/>
                                    <a:gd name="T76" fmla="+- 0 10323 9227"/>
                                    <a:gd name="T77" fmla="*/ T76 w 1899"/>
                                    <a:gd name="T78" fmla="+- 0 2166 279"/>
                                    <a:gd name="T79" fmla="*/ 2166 h 1899"/>
                                    <a:gd name="T80" fmla="+- 0 10251 9227"/>
                                    <a:gd name="T81" fmla="*/ T80 w 1899"/>
                                    <a:gd name="T82" fmla="+- 0 2175 279"/>
                                    <a:gd name="T83" fmla="*/ 2175 h 1899"/>
                                    <a:gd name="T84" fmla="+- 0 10176 9227"/>
                                    <a:gd name="T85" fmla="*/ T84 w 1899"/>
                                    <a:gd name="T86" fmla="+- 0 2177 279"/>
                                    <a:gd name="T87" fmla="*/ 2177 h 1899"/>
                                    <a:gd name="T88" fmla="+- 0 10102 9227"/>
                                    <a:gd name="T89" fmla="*/ T88 w 1899"/>
                                    <a:gd name="T90" fmla="+- 0 2175 279"/>
                                    <a:gd name="T91" fmla="*/ 2175 h 1899"/>
                                    <a:gd name="T92" fmla="+- 0 10030 9227"/>
                                    <a:gd name="T93" fmla="*/ T92 w 1899"/>
                                    <a:gd name="T94" fmla="+- 0 2166 279"/>
                                    <a:gd name="T95" fmla="*/ 2166 h 1899"/>
                                    <a:gd name="T96" fmla="+- 0 9959 9227"/>
                                    <a:gd name="T97" fmla="*/ T96 w 1899"/>
                                    <a:gd name="T98" fmla="+- 0 2152 279"/>
                                    <a:gd name="T99" fmla="*/ 2152 h 1899"/>
                                    <a:gd name="T100" fmla="+- 0 9890 9227"/>
                                    <a:gd name="T101" fmla="*/ T100 w 1899"/>
                                    <a:gd name="T102" fmla="+- 0 2133 279"/>
                                    <a:gd name="T103" fmla="*/ 2133 h 1899"/>
                                    <a:gd name="T104" fmla="+- 0 9823 9227"/>
                                    <a:gd name="T105" fmla="*/ T104 w 1899"/>
                                    <a:gd name="T106" fmla="+- 0 2109 279"/>
                                    <a:gd name="T107" fmla="*/ 2109 h 1899"/>
                                    <a:gd name="T108" fmla="+- 0 9759 9227"/>
                                    <a:gd name="T109" fmla="*/ T108 w 1899"/>
                                    <a:gd name="T110" fmla="+- 0 2081 279"/>
                                    <a:gd name="T111" fmla="*/ 2081 h 1899"/>
                                    <a:gd name="T112" fmla="+- 0 9697 9227"/>
                                    <a:gd name="T113" fmla="*/ T112 w 1899"/>
                                    <a:gd name="T114" fmla="+- 0 2048 279"/>
                                    <a:gd name="T115" fmla="*/ 2048 h 1899"/>
                                    <a:gd name="T116" fmla="+- 0 9638 9227"/>
                                    <a:gd name="T117" fmla="*/ T116 w 1899"/>
                                    <a:gd name="T118" fmla="+- 0 2010 279"/>
                                    <a:gd name="T119" fmla="*/ 2010 h 1899"/>
                                    <a:gd name="T120" fmla="+- 0 9583 9227"/>
                                    <a:gd name="T121" fmla="*/ T120 w 1899"/>
                                    <a:gd name="T122" fmla="+- 0 1969 279"/>
                                    <a:gd name="T123" fmla="*/ 1969 h 1899"/>
                                    <a:gd name="T124" fmla="+- 0 9530 9227"/>
                                    <a:gd name="T125" fmla="*/ T124 w 1899"/>
                                    <a:gd name="T126" fmla="+- 0 1923 279"/>
                                    <a:gd name="T127" fmla="*/ 1923 h 1899"/>
                                    <a:gd name="T128" fmla="+- 0 9481 9227"/>
                                    <a:gd name="T129" fmla="*/ T128 w 1899"/>
                                    <a:gd name="T130" fmla="+- 0 1874 279"/>
                                    <a:gd name="T131" fmla="*/ 1874 h 1899"/>
                                    <a:gd name="T132" fmla="+- 0 9436 9227"/>
                                    <a:gd name="T133" fmla="*/ T132 w 1899"/>
                                    <a:gd name="T134" fmla="+- 0 1822 279"/>
                                    <a:gd name="T135" fmla="*/ 1822 h 1899"/>
                                    <a:gd name="T136" fmla="+- 0 9394 9227"/>
                                    <a:gd name="T137" fmla="*/ T136 w 1899"/>
                                    <a:gd name="T138" fmla="+- 0 1766 279"/>
                                    <a:gd name="T139" fmla="*/ 1766 h 1899"/>
                                    <a:gd name="T140" fmla="+- 0 9357 9227"/>
                                    <a:gd name="T141" fmla="*/ T140 w 1899"/>
                                    <a:gd name="T142" fmla="+- 0 1707 279"/>
                                    <a:gd name="T143" fmla="*/ 1707 h 1899"/>
                                    <a:gd name="T144" fmla="+- 0 9324 9227"/>
                                    <a:gd name="T145" fmla="*/ T144 w 1899"/>
                                    <a:gd name="T146" fmla="+- 0 1646 279"/>
                                    <a:gd name="T147" fmla="*/ 1646 h 1899"/>
                                    <a:gd name="T148" fmla="+- 0 9295 9227"/>
                                    <a:gd name="T149" fmla="*/ T148 w 1899"/>
                                    <a:gd name="T150" fmla="+- 0 1581 279"/>
                                    <a:gd name="T151" fmla="*/ 1581 h 1899"/>
                                    <a:gd name="T152" fmla="+- 0 9271 9227"/>
                                    <a:gd name="T153" fmla="*/ T152 w 1899"/>
                                    <a:gd name="T154" fmla="+- 0 1515 279"/>
                                    <a:gd name="T155" fmla="*/ 1515 h 1899"/>
                                    <a:gd name="T156" fmla="+- 0 9252 9227"/>
                                    <a:gd name="T157" fmla="*/ T156 w 1899"/>
                                    <a:gd name="T158" fmla="+- 0 1446 279"/>
                                    <a:gd name="T159" fmla="*/ 1446 h 1899"/>
                                    <a:gd name="T160" fmla="+- 0 9238 9227"/>
                                    <a:gd name="T161" fmla="*/ T160 w 1899"/>
                                    <a:gd name="T162" fmla="+- 0 1375 279"/>
                                    <a:gd name="T163" fmla="*/ 1375 h 1899"/>
                                    <a:gd name="T164" fmla="+- 0 9230 9227"/>
                                    <a:gd name="T165" fmla="*/ T164 w 1899"/>
                                    <a:gd name="T166" fmla="+- 0 1302 279"/>
                                    <a:gd name="T167" fmla="*/ 1302 h 1899"/>
                                    <a:gd name="T168" fmla="+- 0 9227 9227"/>
                                    <a:gd name="T169" fmla="*/ T168 w 1899"/>
                                    <a:gd name="T170" fmla="+- 0 1228 279"/>
                                    <a:gd name="T171" fmla="*/ 1228 h 1899"/>
                                    <a:gd name="T172" fmla="+- 0 9230 9227"/>
                                    <a:gd name="T173" fmla="*/ T172 w 1899"/>
                                    <a:gd name="T174" fmla="+- 0 1154 279"/>
                                    <a:gd name="T175" fmla="*/ 1154 h 1899"/>
                                    <a:gd name="T176" fmla="+- 0 9238 9227"/>
                                    <a:gd name="T177" fmla="*/ T176 w 1899"/>
                                    <a:gd name="T178" fmla="+- 0 1081 279"/>
                                    <a:gd name="T179" fmla="*/ 1081 h 1899"/>
                                    <a:gd name="T180" fmla="+- 0 9252 9227"/>
                                    <a:gd name="T181" fmla="*/ T180 w 1899"/>
                                    <a:gd name="T182" fmla="+- 0 1011 279"/>
                                    <a:gd name="T183" fmla="*/ 1011 h 1899"/>
                                    <a:gd name="T184" fmla="+- 0 9271 9227"/>
                                    <a:gd name="T185" fmla="*/ T184 w 1899"/>
                                    <a:gd name="T186" fmla="+- 0 942 279"/>
                                    <a:gd name="T187" fmla="*/ 942 h 1899"/>
                                    <a:gd name="T188" fmla="+- 0 9295 9227"/>
                                    <a:gd name="T189" fmla="*/ T188 w 1899"/>
                                    <a:gd name="T190" fmla="+- 0 875 279"/>
                                    <a:gd name="T191" fmla="*/ 875 h 1899"/>
                                    <a:gd name="T192" fmla="+- 0 9324 9227"/>
                                    <a:gd name="T193" fmla="*/ T192 w 1899"/>
                                    <a:gd name="T194" fmla="+- 0 811 279"/>
                                    <a:gd name="T195" fmla="*/ 811 h 1899"/>
                                    <a:gd name="T196" fmla="+- 0 9357 9227"/>
                                    <a:gd name="T197" fmla="*/ T196 w 1899"/>
                                    <a:gd name="T198" fmla="+- 0 749 279"/>
                                    <a:gd name="T199" fmla="*/ 749 h 1899"/>
                                    <a:gd name="T200" fmla="+- 0 9394 9227"/>
                                    <a:gd name="T201" fmla="*/ T200 w 1899"/>
                                    <a:gd name="T202" fmla="+- 0 690 279"/>
                                    <a:gd name="T203" fmla="*/ 690 h 1899"/>
                                    <a:gd name="T204" fmla="+- 0 9436 9227"/>
                                    <a:gd name="T205" fmla="*/ T204 w 1899"/>
                                    <a:gd name="T206" fmla="+- 0 635 279"/>
                                    <a:gd name="T207" fmla="*/ 635 h 1899"/>
                                    <a:gd name="T208" fmla="+- 0 9481 9227"/>
                                    <a:gd name="T209" fmla="*/ T208 w 1899"/>
                                    <a:gd name="T210" fmla="+- 0 582 279"/>
                                    <a:gd name="T211" fmla="*/ 582 h 1899"/>
                                    <a:gd name="T212" fmla="+- 0 9530 9227"/>
                                    <a:gd name="T213" fmla="*/ T212 w 1899"/>
                                    <a:gd name="T214" fmla="+- 0 533 279"/>
                                    <a:gd name="T215" fmla="*/ 533 h 1899"/>
                                    <a:gd name="T216" fmla="+- 0 9583 9227"/>
                                    <a:gd name="T217" fmla="*/ T216 w 1899"/>
                                    <a:gd name="T218" fmla="+- 0 488 279"/>
                                    <a:gd name="T219" fmla="*/ 488 h 1899"/>
                                    <a:gd name="T220" fmla="+- 0 9638 9227"/>
                                    <a:gd name="T221" fmla="*/ T220 w 1899"/>
                                    <a:gd name="T222" fmla="+- 0 446 279"/>
                                    <a:gd name="T223" fmla="*/ 446 h 1899"/>
                                    <a:gd name="T224" fmla="+- 0 9697 9227"/>
                                    <a:gd name="T225" fmla="*/ T224 w 1899"/>
                                    <a:gd name="T226" fmla="+- 0 409 279"/>
                                    <a:gd name="T227" fmla="*/ 409 h 1899"/>
                                    <a:gd name="T228" fmla="+- 0 9759 9227"/>
                                    <a:gd name="T229" fmla="*/ T228 w 1899"/>
                                    <a:gd name="T230" fmla="+- 0 375 279"/>
                                    <a:gd name="T231" fmla="*/ 375 h 1899"/>
                                    <a:gd name="T232" fmla="+- 0 9823 9227"/>
                                    <a:gd name="T233" fmla="*/ T232 w 1899"/>
                                    <a:gd name="T234" fmla="+- 0 347 279"/>
                                    <a:gd name="T235" fmla="*/ 347 h 1899"/>
                                    <a:gd name="T236" fmla="+- 0 9890 9227"/>
                                    <a:gd name="T237" fmla="*/ T236 w 1899"/>
                                    <a:gd name="T238" fmla="+- 0 323 279"/>
                                    <a:gd name="T239" fmla="*/ 323 h 1899"/>
                                    <a:gd name="T240" fmla="+- 0 9959 9227"/>
                                    <a:gd name="T241" fmla="*/ T240 w 1899"/>
                                    <a:gd name="T242" fmla="+- 0 304 279"/>
                                    <a:gd name="T243" fmla="*/ 304 h 1899"/>
                                    <a:gd name="T244" fmla="+- 0 10030 9227"/>
                                    <a:gd name="T245" fmla="*/ T244 w 1899"/>
                                    <a:gd name="T246" fmla="+- 0 290 279"/>
                                    <a:gd name="T247" fmla="*/ 290 h 1899"/>
                                    <a:gd name="T248" fmla="+- 0 10102 9227"/>
                                    <a:gd name="T249" fmla="*/ T248 w 1899"/>
                                    <a:gd name="T250" fmla="+- 0 282 279"/>
                                    <a:gd name="T251" fmla="*/ 282 h 1899"/>
                                    <a:gd name="T252" fmla="+- 0 10176 9227"/>
                                    <a:gd name="T253" fmla="*/ T252 w 1899"/>
                                    <a:gd name="T254" fmla="+- 0 279 279"/>
                                    <a:gd name="T255" fmla="*/ 279 h 1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899" h="1899">
                                      <a:moveTo>
                                        <a:pt x="1899" y="949"/>
                                      </a:moveTo>
                                      <a:lnTo>
                                        <a:pt x="1896" y="1023"/>
                                      </a:lnTo>
                                      <a:lnTo>
                                        <a:pt x="1887" y="1096"/>
                                      </a:lnTo>
                                      <a:lnTo>
                                        <a:pt x="1873" y="1167"/>
                                      </a:lnTo>
                                      <a:lnTo>
                                        <a:pt x="1855" y="1236"/>
                                      </a:lnTo>
                                      <a:lnTo>
                                        <a:pt x="1831" y="1302"/>
                                      </a:lnTo>
                                      <a:lnTo>
                                        <a:pt x="1802" y="1367"/>
                                      </a:lnTo>
                                      <a:lnTo>
                                        <a:pt x="1769" y="1428"/>
                                      </a:lnTo>
                                      <a:lnTo>
                                        <a:pt x="1732" y="1487"/>
                                      </a:lnTo>
                                      <a:lnTo>
                                        <a:pt x="1690" y="1543"/>
                                      </a:lnTo>
                                      <a:lnTo>
                                        <a:pt x="1645" y="1595"/>
                                      </a:lnTo>
                                      <a:lnTo>
                                        <a:pt x="1596" y="1644"/>
                                      </a:lnTo>
                                      <a:lnTo>
                                        <a:pt x="1543" y="1690"/>
                                      </a:lnTo>
                                      <a:lnTo>
                                        <a:pt x="1487" y="1731"/>
                                      </a:lnTo>
                                      <a:lnTo>
                                        <a:pt x="1428" y="1769"/>
                                      </a:lnTo>
                                      <a:lnTo>
                                        <a:pt x="1367" y="1802"/>
                                      </a:lnTo>
                                      <a:lnTo>
                                        <a:pt x="1303" y="1830"/>
                                      </a:lnTo>
                                      <a:lnTo>
                                        <a:pt x="1236" y="1854"/>
                                      </a:lnTo>
                                      <a:lnTo>
                                        <a:pt x="1167" y="1873"/>
                                      </a:lnTo>
                                      <a:lnTo>
                                        <a:pt x="1096" y="1887"/>
                                      </a:lnTo>
                                      <a:lnTo>
                                        <a:pt x="1024" y="1896"/>
                                      </a:lnTo>
                                      <a:lnTo>
                                        <a:pt x="949" y="1898"/>
                                      </a:lnTo>
                                      <a:lnTo>
                                        <a:pt x="875" y="1896"/>
                                      </a:lnTo>
                                      <a:lnTo>
                                        <a:pt x="803" y="1887"/>
                                      </a:lnTo>
                                      <a:lnTo>
                                        <a:pt x="732" y="1873"/>
                                      </a:lnTo>
                                      <a:lnTo>
                                        <a:pt x="663" y="1854"/>
                                      </a:lnTo>
                                      <a:lnTo>
                                        <a:pt x="596" y="1830"/>
                                      </a:lnTo>
                                      <a:lnTo>
                                        <a:pt x="532" y="1802"/>
                                      </a:lnTo>
                                      <a:lnTo>
                                        <a:pt x="470" y="1769"/>
                                      </a:lnTo>
                                      <a:lnTo>
                                        <a:pt x="411" y="1731"/>
                                      </a:lnTo>
                                      <a:lnTo>
                                        <a:pt x="356" y="1690"/>
                                      </a:lnTo>
                                      <a:lnTo>
                                        <a:pt x="303" y="1644"/>
                                      </a:lnTo>
                                      <a:lnTo>
                                        <a:pt x="254" y="1595"/>
                                      </a:lnTo>
                                      <a:lnTo>
                                        <a:pt x="209" y="1543"/>
                                      </a:lnTo>
                                      <a:lnTo>
                                        <a:pt x="167" y="1487"/>
                                      </a:lnTo>
                                      <a:lnTo>
                                        <a:pt x="130" y="1428"/>
                                      </a:lnTo>
                                      <a:lnTo>
                                        <a:pt x="97" y="1367"/>
                                      </a:lnTo>
                                      <a:lnTo>
                                        <a:pt x="68" y="1302"/>
                                      </a:lnTo>
                                      <a:lnTo>
                                        <a:pt x="44" y="1236"/>
                                      </a:lnTo>
                                      <a:lnTo>
                                        <a:pt x="25" y="1167"/>
                                      </a:lnTo>
                                      <a:lnTo>
                                        <a:pt x="11" y="1096"/>
                                      </a:lnTo>
                                      <a:lnTo>
                                        <a:pt x="3" y="1023"/>
                                      </a:lnTo>
                                      <a:lnTo>
                                        <a:pt x="0" y="949"/>
                                      </a:lnTo>
                                      <a:lnTo>
                                        <a:pt x="3" y="875"/>
                                      </a:lnTo>
                                      <a:lnTo>
                                        <a:pt x="11" y="802"/>
                                      </a:lnTo>
                                      <a:lnTo>
                                        <a:pt x="25" y="732"/>
                                      </a:lnTo>
                                      <a:lnTo>
                                        <a:pt x="44" y="663"/>
                                      </a:lnTo>
                                      <a:lnTo>
                                        <a:pt x="68" y="596"/>
                                      </a:lnTo>
                                      <a:lnTo>
                                        <a:pt x="97" y="532"/>
                                      </a:lnTo>
                                      <a:lnTo>
                                        <a:pt x="130" y="470"/>
                                      </a:lnTo>
                                      <a:lnTo>
                                        <a:pt x="167" y="411"/>
                                      </a:lnTo>
                                      <a:lnTo>
                                        <a:pt x="209" y="356"/>
                                      </a:lnTo>
                                      <a:lnTo>
                                        <a:pt x="254" y="303"/>
                                      </a:lnTo>
                                      <a:lnTo>
                                        <a:pt x="303" y="254"/>
                                      </a:lnTo>
                                      <a:lnTo>
                                        <a:pt x="356" y="209"/>
                                      </a:lnTo>
                                      <a:lnTo>
                                        <a:pt x="411" y="167"/>
                                      </a:lnTo>
                                      <a:lnTo>
                                        <a:pt x="470" y="130"/>
                                      </a:lnTo>
                                      <a:lnTo>
                                        <a:pt x="532" y="96"/>
                                      </a:lnTo>
                                      <a:lnTo>
                                        <a:pt x="596" y="68"/>
                                      </a:lnTo>
                                      <a:lnTo>
                                        <a:pt x="663" y="44"/>
                                      </a:lnTo>
                                      <a:lnTo>
                                        <a:pt x="732" y="25"/>
                                      </a:lnTo>
                                      <a:lnTo>
                                        <a:pt x="803" y="11"/>
                                      </a:lnTo>
                                      <a:lnTo>
                                        <a:pt x="875" y="3"/>
                                      </a:lnTo>
                                      <a:lnTo>
                                        <a:pt x="949" y="0"/>
                                      </a:lnTo>
                                      <a:lnTo>
                                        <a:pt x="1024" y="3"/>
                                      </a:lnTo>
                                      <a:lnTo>
                                        <a:pt x="1096" y="11"/>
                                      </a:lnTo>
                                      <a:lnTo>
                                        <a:pt x="1167" y="25"/>
                                      </a:lnTo>
                                      <a:lnTo>
                                        <a:pt x="1236" y="44"/>
                                      </a:lnTo>
                                      <a:lnTo>
                                        <a:pt x="1303" y="68"/>
                                      </a:lnTo>
                                      <a:lnTo>
                                        <a:pt x="1367" y="96"/>
                                      </a:lnTo>
                                      <a:lnTo>
                                        <a:pt x="1428" y="130"/>
                                      </a:lnTo>
                                      <a:lnTo>
                                        <a:pt x="1487" y="167"/>
                                      </a:lnTo>
                                      <a:lnTo>
                                        <a:pt x="1543" y="209"/>
                                      </a:lnTo>
                                      <a:lnTo>
                                        <a:pt x="1596" y="254"/>
                                      </a:lnTo>
                                      <a:lnTo>
                                        <a:pt x="1645" y="303"/>
                                      </a:lnTo>
                                      <a:lnTo>
                                        <a:pt x="1690" y="356"/>
                                      </a:lnTo>
                                      <a:lnTo>
                                        <a:pt x="1732" y="411"/>
                                      </a:lnTo>
                                      <a:lnTo>
                                        <a:pt x="1769" y="470"/>
                                      </a:lnTo>
                                      <a:lnTo>
                                        <a:pt x="1802" y="532"/>
                                      </a:lnTo>
                                      <a:lnTo>
                                        <a:pt x="1831" y="596"/>
                                      </a:lnTo>
                                      <a:lnTo>
                                        <a:pt x="1855" y="663"/>
                                      </a:lnTo>
                                      <a:lnTo>
                                        <a:pt x="1873" y="732"/>
                                      </a:lnTo>
                                      <a:lnTo>
                                        <a:pt x="1887" y="802"/>
                                      </a:lnTo>
                                      <a:lnTo>
                                        <a:pt x="1896" y="875"/>
                                      </a:lnTo>
                                      <a:lnTo>
                                        <a:pt x="1899" y="949"/>
                                      </a:lnTo>
                                      <a:close/>
                                    </a:path>
                                  </a:pathLst>
                                </a:custGeom>
                                <a:noFill/>
                                <a:ln w="50800">
                                  <a:solidFill>
                                    <a:schemeClr val="accent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3BF59FA2" w14:textId="5274A24F" w:rsidR="003659B0" w:rsidRPr="00D91857" w:rsidRDefault="003457BE" w:rsidP="003659B0">
                                    <w:r w:rsidRPr="003457BE">
                                      <w:rPr>
                                        <w:highlight w:val="green"/>
                                      </w:rPr>
                                      <w:t>Movie production</w:t>
                                    </w:r>
                                  </w:p>
                                </w:txbxContent>
                              </wps:txbx>
                              <wps:bodyPr rot="0" vert="horz" wrap="square" lIns="0" tIns="0" rIns="0" bIns="0" anchor="ctr" anchorCtr="0" upright="1">
                                <a:noAutofit/>
                              </wps:bodyPr>
                            </wps:wsp>
                            <wps:wsp>
                              <wps:cNvPr id="63" name="Freeform 10"/>
                              <wps:cNvSpPr>
                                <a:spLocks/>
                              </wps:cNvSpPr>
                              <wps:spPr bwMode="auto">
                                <a:xfrm>
                                  <a:off x="1632857" y="1345474"/>
                                  <a:ext cx="1205865" cy="1205865"/>
                                </a:xfrm>
                                <a:custGeom>
                                  <a:avLst/>
                                  <a:gdLst>
                                    <a:gd name="T0" fmla="+- 0 11126 9227"/>
                                    <a:gd name="T1" fmla="*/ T0 w 1899"/>
                                    <a:gd name="T2" fmla="+- 0 1228 279"/>
                                    <a:gd name="T3" fmla="*/ 1228 h 1899"/>
                                    <a:gd name="T4" fmla="+- 0 11123 9227"/>
                                    <a:gd name="T5" fmla="*/ T4 w 1899"/>
                                    <a:gd name="T6" fmla="+- 0 1302 279"/>
                                    <a:gd name="T7" fmla="*/ 1302 h 1899"/>
                                    <a:gd name="T8" fmla="+- 0 11114 9227"/>
                                    <a:gd name="T9" fmla="*/ T8 w 1899"/>
                                    <a:gd name="T10" fmla="+- 0 1375 279"/>
                                    <a:gd name="T11" fmla="*/ 1375 h 1899"/>
                                    <a:gd name="T12" fmla="+- 0 11100 9227"/>
                                    <a:gd name="T13" fmla="*/ T12 w 1899"/>
                                    <a:gd name="T14" fmla="+- 0 1446 279"/>
                                    <a:gd name="T15" fmla="*/ 1446 h 1899"/>
                                    <a:gd name="T16" fmla="+- 0 11082 9227"/>
                                    <a:gd name="T17" fmla="*/ T16 w 1899"/>
                                    <a:gd name="T18" fmla="+- 0 1515 279"/>
                                    <a:gd name="T19" fmla="*/ 1515 h 1899"/>
                                    <a:gd name="T20" fmla="+- 0 11058 9227"/>
                                    <a:gd name="T21" fmla="*/ T20 w 1899"/>
                                    <a:gd name="T22" fmla="+- 0 1581 279"/>
                                    <a:gd name="T23" fmla="*/ 1581 h 1899"/>
                                    <a:gd name="T24" fmla="+- 0 11029 9227"/>
                                    <a:gd name="T25" fmla="*/ T24 w 1899"/>
                                    <a:gd name="T26" fmla="+- 0 1646 279"/>
                                    <a:gd name="T27" fmla="*/ 1646 h 1899"/>
                                    <a:gd name="T28" fmla="+- 0 10996 9227"/>
                                    <a:gd name="T29" fmla="*/ T28 w 1899"/>
                                    <a:gd name="T30" fmla="+- 0 1707 279"/>
                                    <a:gd name="T31" fmla="*/ 1707 h 1899"/>
                                    <a:gd name="T32" fmla="+- 0 10959 9227"/>
                                    <a:gd name="T33" fmla="*/ T32 w 1899"/>
                                    <a:gd name="T34" fmla="+- 0 1766 279"/>
                                    <a:gd name="T35" fmla="*/ 1766 h 1899"/>
                                    <a:gd name="T36" fmla="+- 0 10917 9227"/>
                                    <a:gd name="T37" fmla="*/ T36 w 1899"/>
                                    <a:gd name="T38" fmla="+- 0 1822 279"/>
                                    <a:gd name="T39" fmla="*/ 1822 h 1899"/>
                                    <a:gd name="T40" fmla="+- 0 10872 9227"/>
                                    <a:gd name="T41" fmla="*/ T40 w 1899"/>
                                    <a:gd name="T42" fmla="+- 0 1874 279"/>
                                    <a:gd name="T43" fmla="*/ 1874 h 1899"/>
                                    <a:gd name="T44" fmla="+- 0 10823 9227"/>
                                    <a:gd name="T45" fmla="*/ T44 w 1899"/>
                                    <a:gd name="T46" fmla="+- 0 1923 279"/>
                                    <a:gd name="T47" fmla="*/ 1923 h 1899"/>
                                    <a:gd name="T48" fmla="+- 0 10770 9227"/>
                                    <a:gd name="T49" fmla="*/ T48 w 1899"/>
                                    <a:gd name="T50" fmla="+- 0 1969 279"/>
                                    <a:gd name="T51" fmla="*/ 1969 h 1899"/>
                                    <a:gd name="T52" fmla="+- 0 10714 9227"/>
                                    <a:gd name="T53" fmla="*/ T52 w 1899"/>
                                    <a:gd name="T54" fmla="+- 0 2010 279"/>
                                    <a:gd name="T55" fmla="*/ 2010 h 1899"/>
                                    <a:gd name="T56" fmla="+- 0 10655 9227"/>
                                    <a:gd name="T57" fmla="*/ T56 w 1899"/>
                                    <a:gd name="T58" fmla="+- 0 2048 279"/>
                                    <a:gd name="T59" fmla="*/ 2048 h 1899"/>
                                    <a:gd name="T60" fmla="+- 0 10594 9227"/>
                                    <a:gd name="T61" fmla="*/ T60 w 1899"/>
                                    <a:gd name="T62" fmla="+- 0 2081 279"/>
                                    <a:gd name="T63" fmla="*/ 2081 h 1899"/>
                                    <a:gd name="T64" fmla="+- 0 10530 9227"/>
                                    <a:gd name="T65" fmla="*/ T64 w 1899"/>
                                    <a:gd name="T66" fmla="+- 0 2109 279"/>
                                    <a:gd name="T67" fmla="*/ 2109 h 1899"/>
                                    <a:gd name="T68" fmla="+- 0 10463 9227"/>
                                    <a:gd name="T69" fmla="*/ T68 w 1899"/>
                                    <a:gd name="T70" fmla="+- 0 2133 279"/>
                                    <a:gd name="T71" fmla="*/ 2133 h 1899"/>
                                    <a:gd name="T72" fmla="+- 0 10394 9227"/>
                                    <a:gd name="T73" fmla="*/ T72 w 1899"/>
                                    <a:gd name="T74" fmla="+- 0 2152 279"/>
                                    <a:gd name="T75" fmla="*/ 2152 h 1899"/>
                                    <a:gd name="T76" fmla="+- 0 10323 9227"/>
                                    <a:gd name="T77" fmla="*/ T76 w 1899"/>
                                    <a:gd name="T78" fmla="+- 0 2166 279"/>
                                    <a:gd name="T79" fmla="*/ 2166 h 1899"/>
                                    <a:gd name="T80" fmla="+- 0 10251 9227"/>
                                    <a:gd name="T81" fmla="*/ T80 w 1899"/>
                                    <a:gd name="T82" fmla="+- 0 2175 279"/>
                                    <a:gd name="T83" fmla="*/ 2175 h 1899"/>
                                    <a:gd name="T84" fmla="+- 0 10176 9227"/>
                                    <a:gd name="T85" fmla="*/ T84 w 1899"/>
                                    <a:gd name="T86" fmla="+- 0 2177 279"/>
                                    <a:gd name="T87" fmla="*/ 2177 h 1899"/>
                                    <a:gd name="T88" fmla="+- 0 10102 9227"/>
                                    <a:gd name="T89" fmla="*/ T88 w 1899"/>
                                    <a:gd name="T90" fmla="+- 0 2175 279"/>
                                    <a:gd name="T91" fmla="*/ 2175 h 1899"/>
                                    <a:gd name="T92" fmla="+- 0 10030 9227"/>
                                    <a:gd name="T93" fmla="*/ T92 w 1899"/>
                                    <a:gd name="T94" fmla="+- 0 2166 279"/>
                                    <a:gd name="T95" fmla="*/ 2166 h 1899"/>
                                    <a:gd name="T96" fmla="+- 0 9959 9227"/>
                                    <a:gd name="T97" fmla="*/ T96 w 1899"/>
                                    <a:gd name="T98" fmla="+- 0 2152 279"/>
                                    <a:gd name="T99" fmla="*/ 2152 h 1899"/>
                                    <a:gd name="T100" fmla="+- 0 9890 9227"/>
                                    <a:gd name="T101" fmla="*/ T100 w 1899"/>
                                    <a:gd name="T102" fmla="+- 0 2133 279"/>
                                    <a:gd name="T103" fmla="*/ 2133 h 1899"/>
                                    <a:gd name="T104" fmla="+- 0 9823 9227"/>
                                    <a:gd name="T105" fmla="*/ T104 w 1899"/>
                                    <a:gd name="T106" fmla="+- 0 2109 279"/>
                                    <a:gd name="T107" fmla="*/ 2109 h 1899"/>
                                    <a:gd name="T108" fmla="+- 0 9759 9227"/>
                                    <a:gd name="T109" fmla="*/ T108 w 1899"/>
                                    <a:gd name="T110" fmla="+- 0 2081 279"/>
                                    <a:gd name="T111" fmla="*/ 2081 h 1899"/>
                                    <a:gd name="T112" fmla="+- 0 9697 9227"/>
                                    <a:gd name="T113" fmla="*/ T112 w 1899"/>
                                    <a:gd name="T114" fmla="+- 0 2048 279"/>
                                    <a:gd name="T115" fmla="*/ 2048 h 1899"/>
                                    <a:gd name="T116" fmla="+- 0 9638 9227"/>
                                    <a:gd name="T117" fmla="*/ T116 w 1899"/>
                                    <a:gd name="T118" fmla="+- 0 2010 279"/>
                                    <a:gd name="T119" fmla="*/ 2010 h 1899"/>
                                    <a:gd name="T120" fmla="+- 0 9583 9227"/>
                                    <a:gd name="T121" fmla="*/ T120 w 1899"/>
                                    <a:gd name="T122" fmla="+- 0 1969 279"/>
                                    <a:gd name="T123" fmla="*/ 1969 h 1899"/>
                                    <a:gd name="T124" fmla="+- 0 9530 9227"/>
                                    <a:gd name="T125" fmla="*/ T124 w 1899"/>
                                    <a:gd name="T126" fmla="+- 0 1923 279"/>
                                    <a:gd name="T127" fmla="*/ 1923 h 1899"/>
                                    <a:gd name="T128" fmla="+- 0 9481 9227"/>
                                    <a:gd name="T129" fmla="*/ T128 w 1899"/>
                                    <a:gd name="T130" fmla="+- 0 1874 279"/>
                                    <a:gd name="T131" fmla="*/ 1874 h 1899"/>
                                    <a:gd name="T132" fmla="+- 0 9436 9227"/>
                                    <a:gd name="T133" fmla="*/ T132 w 1899"/>
                                    <a:gd name="T134" fmla="+- 0 1822 279"/>
                                    <a:gd name="T135" fmla="*/ 1822 h 1899"/>
                                    <a:gd name="T136" fmla="+- 0 9394 9227"/>
                                    <a:gd name="T137" fmla="*/ T136 w 1899"/>
                                    <a:gd name="T138" fmla="+- 0 1766 279"/>
                                    <a:gd name="T139" fmla="*/ 1766 h 1899"/>
                                    <a:gd name="T140" fmla="+- 0 9357 9227"/>
                                    <a:gd name="T141" fmla="*/ T140 w 1899"/>
                                    <a:gd name="T142" fmla="+- 0 1707 279"/>
                                    <a:gd name="T143" fmla="*/ 1707 h 1899"/>
                                    <a:gd name="T144" fmla="+- 0 9324 9227"/>
                                    <a:gd name="T145" fmla="*/ T144 w 1899"/>
                                    <a:gd name="T146" fmla="+- 0 1646 279"/>
                                    <a:gd name="T147" fmla="*/ 1646 h 1899"/>
                                    <a:gd name="T148" fmla="+- 0 9295 9227"/>
                                    <a:gd name="T149" fmla="*/ T148 w 1899"/>
                                    <a:gd name="T150" fmla="+- 0 1581 279"/>
                                    <a:gd name="T151" fmla="*/ 1581 h 1899"/>
                                    <a:gd name="T152" fmla="+- 0 9271 9227"/>
                                    <a:gd name="T153" fmla="*/ T152 w 1899"/>
                                    <a:gd name="T154" fmla="+- 0 1515 279"/>
                                    <a:gd name="T155" fmla="*/ 1515 h 1899"/>
                                    <a:gd name="T156" fmla="+- 0 9252 9227"/>
                                    <a:gd name="T157" fmla="*/ T156 w 1899"/>
                                    <a:gd name="T158" fmla="+- 0 1446 279"/>
                                    <a:gd name="T159" fmla="*/ 1446 h 1899"/>
                                    <a:gd name="T160" fmla="+- 0 9238 9227"/>
                                    <a:gd name="T161" fmla="*/ T160 w 1899"/>
                                    <a:gd name="T162" fmla="+- 0 1375 279"/>
                                    <a:gd name="T163" fmla="*/ 1375 h 1899"/>
                                    <a:gd name="T164" fmla="+- 0 9230 9227"/>
                                    <a:gd name="T165" fmla="*/ T164 w 1899"/>
                                    <a:gd name="T166" fmla="+- 0 1302 279"/>
                                    <a:gd name="T167" fmla="*/ 1302 h 1899"/>
                                    <a:gd name="T168" fmla="+- 0 9227 9227"/>
                                    <a:gd name="T169" fmla="*/ T168 w 1899"/>
                                    <a:gd name="T170" fmla="+- 0 1228 279"/>
                                    <a:gd name="T171" fmla="*/ 1228 h 1899"/>
                                    <a:gd name="T172" fmla="+- 0 9230 9227"/>
                                    <a:gd name="T173" fmla="*/ T172 w 1899"/>
                                    <a:gd name="T174" fmla="+- 0 1154 279"/>
                                    <a:gd name="T175" fmla="*/ 1154 h 1899"/>
                                    <a:gd name="T176" fmla="+- 0 9238 9227"/>
                                    <a:gd name="T177" fmla="*/ T176 w 1899"/>
                                    <a:gd name="T178" fmla="+- 0 1081 279"/>
                                    <a:gd name="T179" fmla="*/ 1081 h 1899"/>
                                    <a:gd name="T180" fmla="+- 0 9252 9227"/>
                                    <a:gd name="T181" fmla="*/ T180 w 1899"/>
                                    <a:gd name="T182" fmla="+- 0 1011 279"/>
                                    <a:gd name="T183" fmla="*/ 1011 h 1899"/>
                                    <a:gd name="T184" fmla="+- 0 9271 9227"/>
                                    <a:gd name="T185" fmla="*/ T184 w 1899"/>
                                    <a:gd name="T186" fmla="+- 0 942 279"/>
                                    <a:gd name="T187" fmla="*/ 942 h 1899"/>
                                    <a:gd name="T188" fmla="+- 0 9295 9227"/>
                                    <a:gd name="T189" fmla="*/ T188 w 1899"/>
                                    <a:gd name="T190" fmla="+- 0 875 279"/>
                                    <a:gd name="T191" fmla="*/ 875 h 1899"/>
                                    <a:gd name="T192" fmla="+- 0 9324 9227"/>
                                    <a:gd name="T193" fmla="*/ T192 w 1899"/>
                                    <a:gd name="T194" fmla="+- 0 811 279"/>
                                    <a:gd name="T195" fmla="*/ 811 h 1899"/>
                                    <a:gd name="T196" fmla="+- 0 9357 9227"/>
                                    <a:gd name="T197" fmla="*/ T196 w 1899"/>
                                    <a:gd name="T198" fmla="+- 0 749 279"/>
                                    <a:gd name="T199" fmla="*/ 749 h 1899"/>
                                    <a:gd name="T200" fmla="+- 0 9394 9227"/>
                                    <a:gd name="T201" fmla="*/ T200 w 1899"/>
                                    <a:gd name="T202" fmla="+- 0 690 279"/>
                                    <a:gd name="T203" fmla="*/ 690 h 1899"/>
                                    <a:gd name="T204" fmla="+- 0 9436 9227"/>
                                    <a:gd name="T205" fmla="*/ T204 w 1899"/>
                                    <a:gd name="T206" fmla="+- 0 635 279"/>
                                    <a:gd name="T207" fmla="*/ 635 h 1899"/>
                                    <a:gd name="T208" fmla="+- 0 9481 9227"/>
                                    <a:gd name="T209" fmla="*/ T208 w 1899"/>
                                    <a:gd name="T210" fmla="+- 0 582 279"/>
                                    <a:gd name="T211" fmla="*/ 582 h 1899"/>
                                    <a:gd name="T212" fmla="+- 0 9530 9227"/>
                                    <a:gd name="T213" fmla="*/ T212 w 1899"/>
                                    <a:gd name="T214" fmla="+- 0 533 279"/>
                                    <a:gd name="T215" fmla="*/ 533 h 1899"/>
                                    <a:gd name="T216" fmla="+- 0 9583 9227"/>
                                    <a:gd name="T217" fmla="*/ T216 w 1899"/>
                                    <a:gd name="T218" fmla="+- 0 488 279"/>
                                    <a:gd name="T219" fmla="*/ 488 h 1899"/>
                                    <a:gd name="T220" fmla="+- 0 9638 9227"/>
                                    <a:gd name="T221" fmla="*/ T220 w 1899"/>
                                    <a:gd name="T222" fmla="+- 0 446 279"/>
                                    <a:gd name="T223" fmla="*/ 446 h 1899"/>
                                    <a:gd name="T224" fmla="+- 0 9697 9227"/>
                                    <a:gd name="T225" fmla="*/ T224 w 1899"/>
                                    <a:gd name="T226" fmla="+- 0 409 279"/>
                                    <a:gd name="T227" fmla="*/ 409 h 1899"/>
                                    <a:gd name="T228" fmla="+- 0 9759 9227"/>
                                    <a:gd name="T229" fmla="*/ T228 w 1899"/>
                                    <a:gd name="T230" fmla="+- 0 375 279"/>
                                    <a:gd name="T231" fmla="*/ 375 h 1899"/>
                                    <a:gd name="T232" fmla="+- 0 9823 9227"/>
                                    <a:gd name="T233" fmla="*/ T232 w 1899"/>
                                    <a:gd name="T234" fmla="+- 0 347 279"/>
                                    <a:gd name="T235" fmla="*/ 347 h 1899"/>
                                    <a:gd name="T236" fmla="+- 0 9890 9227"/>
                                    <a:gd name="T237" fmla="*/ T236 w 1899"/>
                                    <a:gd name="T238" fmla="+- 0 323 279"/>
                                    <a:gd name="T239" fmla="*/ 323 h 1899"/>
                                    <a:gd name="T240" fmla="+- 0 9959 9227"/>
                                    <a:gd name="T241" fmla="*/ T240 w 1899"/>
                                    <a:gd name="T242" fmla="+- 0 304 279"/>
                                    <a:gd name="T243" fmla="*/ 304 h 1899"/>
                                    <a:gd name="T244" fmla="+- 0 10030 9227"/>
                                    <a:gd name="T245" fmla="*/ T244 w 1899"/>
                                    <a:gd name="T246" fmla="+- 0 290 279"/>
                                    <a:gd name="T247" fmla="*/ 290 h 1899"/>
                                    <a:gd name="T248" fmla="+- 0 10102 9227"/>
                                    <a:gd name="T249" fmla="*/ T248 w 1899"/>
                                    <a:gd name="T250" fmla="+- 0 282 279"/>
                                    <a:gd name="T251" fmla="*/ 282 h 1899"/>
                                    <a:gd name="T252" fmla="+- 0 10176 9227"/>
                                    <a:gd name="T253" fmla="*/ T252 w 1899"/>
                                    <a:gd name="T254" fmla="+- 0 279 279"/>
                                    <a:gd name="T255" fmla="*/ 279 h 1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899" h="1899">
                                      <a:moveTo>
                                        <a:pt x="1899" y="949"/>
                                      </a:moveTo>
                                      <a:lnTo>
                                        <a:pt x="1896" y="1023"/>
                                      </a:lnTo>
                                      <a:lnTo>
                                        <a:pt x="1887" y="1096"/>
                                      </a:lnTo>
                                      <a:lnTo>
                                        <a:pt x="1873" y="1167"/>
                                      </a:lnTo>
                                      <a:lnTo>
                                        <a:pt x="1855" y="1236"/>
                                      </a:lnTo>
                                      <a:lnTo>
                                        <a:pt x="1831" y="1302"/>
                                      </a:lnTo>
                                      <a:lnTo>
                                        <a:pt x="1802" y="1367"/>
                                      </a:lnTo>
                                      <a:lnTo>
                                        <a:pt x="1769" y="1428"/>
                                      </a:lnTo>
                                      <a:lnTo>
                                        <a:pt x="1732" y="1487"/>
                                      </a:lnTo>
                                      <a:lnTo>
                                        <a:pt x="1690" y="1543"/>
                                      </a:lnTo>
                                      <a:lnTo>
                                        <a:pt x="1645" y="1595"/>
                                      </a:lnTo>
                                      <a:lnTo>
                                        <a:pt x="1596" y="1644"/>
                                      </a:lnTo>
                                      <a:lnTo>
                                        <a:pt x="1543" y="1690"/>
                                      </a:lnTo>
                                      <a:lnTo>
                                        <a:pt x="1487" y="1731"/>
                                      </a:lnTo>
                                      <a:lnTo>
                                        <a:pt x="1428" y="1769"/>
                                      </a:lnTo>
                                      <a:lnTo>
                                        <a:pt x="1367" y="1802"/>
                                      </a:lnTo>
                                      <a:lnTo>
                                        <a:pt x="1303" y="1830"/>
                                      </a:lnTo>
                                      <a:lnTo>
                                        <a:pt x="1236" y="1854"/>
                                      </a:lnTo>
                                      <a:lnTo>
                                        <a:pt x="1167" y="1873"/>
                                      </a:lnTo>
                                      <a:lnTo>
                                        <a:pt x="1096" y="1887"/>
                                      </a:lnTo>
                                      <a:lnTo>
                                        <a:pt x="1024" y="1896"/>
                                      </a:lnTo>
                                      <a:lnTo>
                                        <a:pt x="949" y="1898"/>
                                      </a:lnTo>
                                      <a:lnTo>
                                        <a:pt x="875" y="1896"/>
                                      </a:lnTo>
                                      <a:lnTo>
                                        <a:pt x="803" y="1887"/>
                                      </a:lnTo>
                                      <a:lnTo>
                                        <a:pt x="732" y="1873"/>
                                      </a:lnTo>
                                      <a:lnTo>
                                        <a:pt x="663" y="1854"/>
                                      </a:lnTo>
                                      <a:lnTo>
                                        <a:pt x="596" y="1830"/>
                                      </a:lnTo>
                                      <a:lnTo>
                                        <a:pt x="532" y="1802"/>
                                      </a:lnTo>
                                      <a:lnTo>
                                        <a:pt x="470" y="1769"/>
                                      </a:lnTo>
                                      <a:lnTo>
                                        <a:pt x="411" y="1731"/>
                                      </a:lnTo>
                                      <a:lnTo>
                                        <a:pt x="356" y="1690"/>
                                      </a:lnTo>
                                      <a:lnTo>
                                        <a:pt x="303" y="1644"/>
                                      </a:lnTo>
                                      <a:lnTo>
                                        <a:pt x="254" y="1595"/>
                                      </a:lnTo>
                                      <a:lnTo>
                                        <a:pt x="209" y="1543"/>
                                      </a:lnTo>
                                      <a:lnTo>
                                        <a:pt x="167" y="1487"/>
                                      </a:lnTo>
                                      <a:lnTo>
                                        <a:pt x="130" y="1428"/>
                                      </a:lnTo>
                                      <a:lnTo>
                                        <a:pt x="97" y="1367"/>
                                      </a:lnTo>
                                      <a:lnTo>
                                        <a:pt x="68" y="1302"/>
                                      </a:lnTo>
                                      <a:lnTo>
                                        <a:pt x="44" y="1236"/>
                                      </a:lnTo>
                                      <a:lnTo>
                                        <a:pt x="25" y="1167"/>
                                      </a:lnTo>
                                      <a:lnTo>
                                        <a:pt x="11" y="1096"/>
                                      </a:lnTo>
                                      <a:lnTo>
                                        <a:pt x="3" y="1023"/>
                                      </a:lnTo>
                                      <a:lnTo>
                                        <a:pt x="0" y="949"/>
                                      </a:lnTo>
                                      <a:lnTo>
                                        <a:pt x="3" y="875"/>
                                      </a:lnTo>
                                      <a:lnTo>
                                        <a:pt x="11" y="802"/>
                                      </a:lnTo>
                                      <a:lnTo>
                                        <a:pt x="25" y="732"/>
                                      </a:lnTo>
                                      <a:lnTo>
                                        <a:pt x="44" y="663"/>
                                      </a:lnTo>
                                      <a:lnTo>
                                        <a:pt x="68" y="596"/>
                                      </a:lnTo>
                                      <a:lnTo>
                                        <a:pt x="97" y="532"/>
                                      </a:lnTo>
                                      <a:lnTo>
                                        <a:pt x="130" y="470"/>
                                      </a:lnTo>
                                      <a:lnTo>
                                        <a:pt x="167" y="411"/>
                                      </a:lnTo>
                                      <a:lnTo>
                                        <a:pt x="209" y="356"/>
                                      </a:lnTo>
                                      <a:lnTo>
                                        <a:pt x="254" y="303"/>
                                      </a:lnTo>
                                      <a:lnTo>
                                        <a:pt x="303" y="254"/>
                                      </a:lnTo>
                                      <a:lnTo>
                                        <a:pt x="356" y="209"/>
                                      </a:lnTo>
                                      <a:lnTo>
                                        <a:pt x="411" y="167"/>
                                      </a:lnTo>
                                      <a:lnTo>
                                        <a:pt x="470" y="130"/>
                                      </a:lnTo>
                                      <a:lnTo>
                                        <a:pt x="532" y="96"/>
                                      </a:lnTo>
                                      <a:lnTo>
                                        <a:pt x="596" y="68"/>
                                      </a:lnTo>
                                      <a:lnTo>
                                        <a:pt x="663" y="44"/>
                                      </a:lnTo>
                                      <a:lnTo>
                                        <a:pt x="732" y="25"/>
                                      </a:lnTo>
                                      <a:lnTo>
                                        <a:pt x="803" y="11"/>
                                      </a:lnTo>
                                      <a:lnTo>
                                        <a:pt x="875" y="3"/>
                                      </a:lnTo>
                                      <a:lnTo>
                                        <a:pt x="949" y="0"/>
                                      </a:lnTo>
                                      <a:lnTo>
                                        <a:pt x="1024" y="3"/>
                                      </a:lnTo>
                                      <a:lnTo>
                                        <a:pt x="1096" y="11"/>
                                      </a:lnTo>
                                      <a:lnTo>
                                        <a:pt x="1167" y="25"/>
                                      </a:lnTo>
                                      <a:lnTo>
                                        <a:pt x="1236" y="44"/>
                                      </a:lnTo>
                                      <a:lnTo>
                                        <a:pt x="1303" y="68"/>
                                      </a:lnTo>
                                      <a:lnTo>
                                        <a:pt x="1367" y="96"/>
                                      </a:lnTo>
                                      <a:lnTo>
                                        <a:pt x="1428" y="130"/>
                                      </a:lnTo>
                                      <a:lnTo>
                                        <a:pt x="1487" y="167"/>
                                      </a:lnTo>
                                      <a:lnTo>
                                        <a:pt x="1543" y="209"/>
                                      </a:lnTo>
                                      <a:lnTo>
                                        <a:pt x="1596" y="254"/>
                                      </a:lnTo>
                                      <a:lnTo>
                                        <a:pt x="1645" y="303"/>
                                      </a:lnTo>
                                      <a:lnTo>
                                        <a:pt x="1690" y="356"/>
                                      </a:lnTo>
                                      <a:lnTo>
                                        <a:pt x="1732" y="411"/>
                                      </a:lnTo>
                                      <a:lnTo>
                                        <a:pt x="1769" y="470"/>
                                      </a:lnTo>
                                      <a:lnTo>
                                        <a:pt x="1802" y="532"/>
                                      </a:lnTo>
                                      <a:lnTo>
                                        <a:pt x="1831" y="596"/>
                                      </a:lnTo>
                                      <a:lnTo>
                                        <a:pt x="1855" y="663"/>
                                      </a:lnTo>
                                      <a:lnTo>
                                        <a:pt x="1873" y="732"/>
                                      </a:lnTo>
                                      <a:lnTo>
                                        <a:pt x="1887" y="802"/>
                                      </a:lnTo>
                                      <a:lnTo>
                                        <a:pt x="1896" y="875"/>
                                      </a:lnTo>
                                      <a:lnTo>
                                        <a:pt x="1899" y="949"/>
                                      </a:lnTo>
                                      <a:close/>
                                    </a:path>
                                  </a:pathLst>
                                </a:custGeom>
                                <a:noFill/>
                                <a:ln w="50800">
                                  <a:solidFill>
                                    <a:schemeClr val="accent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F9D1B5" w14:textId="61636E0B" w:rsidR="003659B0" w:rsidRPr="00D91857" w:rsidRDefault="003457BE" w:rsidP="003659B0">
                                    <w:r w:rsidRPr="003457BE">
                                      <w:rPr>
                                        <w:highlight w:val="red"/>
                                      </w:rPr>
                                      <w:t>Against Ethical Believes</w:t>
                                    </w:r>
                                  </w:p>
                                </w:txbxContent>
                              </wps:txbx>
                              <wps:bodyPr rot="0" vert="horz" wrap="square" lIns="0" tIns="0" rIns="0" bIns="0" anchor="ctr" anchorCtr="0" upright="1">
                                <a:noAutofit/>
                              </wps:bodyPr>
                            </wps:wsp>
                            <wps:wsp>
                              <wps:cNvPr id="64" name="Freeform 10"/>
                              <wps:cNvSpPr>
                                <a:spLocks/>
                              </wps:cNvSpPr>
                              <wps:spPr bwMode="auto">
                                <a:xfrm>
                                  <a:off x="0" y="1345474"/>
                                  <a:ext cx="1205865" cy="1205865"/>
                                </a:xfrm>
                                <a:custGeom>
                                  <a:avLst/>
                                  <a:gdLst>
                                    <a:gd name="T0" fmla="+- 0 11126 9227"/>
                                    <a:gd name="T1" fmla="*/ T0 w 1899"/>
                                    <a:gd name="T2" fmla="+- 0 1228 279"/>
                                    <a:gd name="T3" fmla="*/ 1228 h 1899"/>
                                    <a:gd name="T4" fmla="+- 0 11123 9227"/>
                                    <a:gd name="T5" fmla="*/ T4 w 1899"/>
                                    <a:gd name="T6" fmla="+- 0 1302 279"/>
                                    <a:gd name="T7" fmla="*/ 1302 h 1899"/>
                                    <a:gd name="T8" fmla="+- 0 11114 9227"/>
                                    <a:gd name="T9" fmla="*/ T8 w 1899"/>
                                    <a:gd name="T10" fmla="+- 0 1375 279"/>
                                    <a:gd name="T11" fmla="*/ 1375 h 1899"/>
                                    <a:gd name="T12" fmla="+- 0 11100 9227"/>
                                    <a:gd name="T13" fmla="*/ T12 w 1899"/>
                                    <a:gd name="T14" fmla="+- 0 1446 279"/>
                                    <a:gd name="T15" fmla="*/ 1446 h 1899"/>
                                    <a:gd name="T16" fmla="+- 0 11082 9227"/>
                                    <a:gd name="T17" fmla="*/ T16 w 1899"/>
                                    <a:gd name="T18" fmla="+- 0 1515 279"/>
                                    <a:gd name="T19" fmla="*/ 1515 h 1899"/>
                                    <a:gd name="T20" fmla="+- 0 11058 9227"/>
                                    <a:gd name="T21" fmla="*/ T20 w 1899"/>
                                    <a:gd name="T22" fmla="+- 0 1581 279"/>
                                    <a:gd name="T23" fmla="*/ 1581 h 1899"/>
                                    <a:gd name="T24" fmla="+- 0 11029 9227"/>
                                    <a:gd name="T25" fmla="*/ T24 w 1899"/>
                                    <a:gd name="T26" fmla="+- 0 1646 279"/>
                                    <a:gd name="T27" fmla="*/ 1646 h 1899"/>
                                    <a:gd name="T28" fmla="+- 0 10996 9227"/>
                                    <a:gd name="T29" fmla="*/ T28 w 1899"/>
                                    <a:gd name="T30" fmla="+- 0 1707 279"/>
                                    <a:gd name="T31" fmla="*/ 1707 h 1899"/>
                                    <a:gd name="T32" fmla="+- 0 10959 9227"/>
                                    <a:gd name="T33" fmla="*/ T32 w 1899"/>
                                    <a:gd name="T34" fmla="+- 0 1766 279"/>
                                    <a:gd name="T35" fmla="*/ 1766 h 1899"/>
                                    <a:gd name="T36" fmla="+- 0 10917 9227"/>
                                    <a:gd name="T37" fmla="*/ T36 w 1899"/>
                                    <a:gd name="T38" fmla="+- 0 1822 279"/>
                                    <a:gd name="T39" fmla="*/ 1822 h 1899"/>
                                    <a:gd name="T40" fmla="+- 0 10872 9227"/>
                                    <a:gd name="T41" fmla="*/ T40 w 1899"/>
                                    <a:gd name="T42" fmla="+- 0 1874 279"/>
                                    <a:gd name="T43" fmla="*/ 1874 h 1899"/>
                                    <a:gd name="T44" fmla="+- 0 10823 9227"/>
                                    <a:gd name="T45" fmla="*/ T44 w 1899"/>
                                    <a:gd name="T46" fmla="+- 0 1923 279"/>
                                    <a:gd name="T47" fmla="*/ 1923 h 1899"/>
                                    <a:gd name="T48" fmla="+- 0 10770 9227"/>
                                    <a:gd name="T49" fmla="*/ T48 w 1899"/>
                                    <a:gd name="T50" fmla="+- 0 1969 279"/>
                                    <a:gd name="T51" fmla="*/ 1969 h 1899"/>
                                    <a:gd name="T52" fmla="+- 0 10714 9227"/>
                                    <a:gd name="T53" fmla="*/ T52 w 1899"/>
                                    <a:gd name="T54" fmla="+- 0 2010 279"/>
                                    <a:gd name="T55" fmla="*/ 2010 h 1899"/>
                                    <a:gd name="T56" fmla="+- 0 10655 9227"/>
                                    <a:gd name="T57" fmla="*/ T56 w 1899"/>
                                    <a:gd name="T58" fmla="+- 0 2048 279"/>
                                    <a:gd name="T59" fmla="*/ 2048 h 1899"/>
                                    <a:gd name="T60" fmla="+- 0 10594 9227"/>
                                    <a:gd name="T61" fmla="*/ T60 w 1899"/>
                                    <a:gd name="T62" fmla="+- 0 2081 279"/>
                                    <a:gd name="T63" fmla="*/ 2081 h 1899"/>
                                    <a:gd name="T64" fmla="+- 0 10530 9227"/>
                                    <a:gd name="T65" fmla="*/ T64 w 1899"/>
                                    <a:gd name="T66" fmla="+- 0 2109 279"/>
                                    <a:gd name="T67" fmla="*/ 2109 h 1899"/>
                                    <a:gd name="T68" fmla="+- 0 10463 9227"/>
                                    <a:gd name="T69" fmla="*/ T68 w 1899"/>
                                    <a:gd name="T70" fmla="+- 0 2133 279"/>
                                    <a:gd name="T71" fmla="*/ 2133 h 1899"/>
                                    <a:gd name="T72" fmla="+- 0 10394 9227"/>
                                    <a:gd name="T73" fmla="*/ T72 w 1899"/>
                                    <a:gd name="T74" fmla="+- 0 2152 279"/>
                                    <a:gd name="T75" fmla="*/ 2152 h 1899"/>
                                    <a:gd name="T76" fmla="+- 0 10323 9227"/>
                                    <a:gd name="T77" fmla="*/ T76 w 1899"/>
                                    <a:gd name="T78" fmla="+- 0 2166 279"/>
                                    <a:gd name="T79" fmla="*/ 2166 h 1899"/>
                                    <a:gd name="T80" fmla="+- 0 10251 9227"/>
                                    <a:gd name="T81" fmla="*/ T80 w 1899"/>
                                    <a:gd name="T82" fmla="+- 0 2175 279"/>
                                    <a:gd name="T83" fmla="*/ 2175 h 1899"/>
                                    <a:gd name="T84" fmla="+- 0 10176 9227"/>
                                    <a:gd name="T85" fmla="*/ T84 w 1899"/>
                                    <a:gd name="T86" fmla="+- 0 2177 279"/>
                                    <a:gd name="T87" fmla="*/ 2177 h 1899"/>
                                    <a:gd name="T88" fmla="+- 0 10102 9227"/>
                                    <a:gd name="T89" fmla="*/ T88 w 1899"/>
                                    <a:gd name="T90" fmla="+- 0 2175 279"/>
                                    <a:gd name="T91" fmla="*/ 2175 h 1899"/>
                                    <a:gd name="T92" fmla="+- 0 10030 9227"/>
                                    <a:gd name="T93" fmla="*/ T92 w 1899"/>
                                    <a:gd name="T94" fmla="+- 0 2166 279"/>
                                    <a:gd name="T95" fmla="*/ 2166 h 1899"/>
                                    <a:gd name="T96" fmla="+- 0 9959 9227"/>
                                    <a:gd name="T97" fmla="*/ T96 w 1899"/>
                                    <a:gd name="T98" fmla="+- 0 2152 279"/>
                                    <a:gd name="T99" fmla="*/ 2152 h 1899"/>
                                    <a:gd name="T100" fmla="+- 0 9890 9227"/>
                                    <a:gd name="T101" fmla="*/ T100 w 1899"/>
                                    <a:gd name="T102" fmla="+- 0 2133 279"/>
                                    <a:gd name="T103" fmla="*/ 2133 h 1899"/>
                                    <a:gd name="T104" fmla="+- 0 9823 9227"/>
                                    <a:gd name="T105" fmla="*/ T104 w 1899"/>
                                    <a:gd name="T106" fmla="+- 0 2109 279"/>
                                    <a:gd name="T107" fmla="*/ 2109 h 1899"/>
                                    <a:gd name="T108" fmla="+- 0 9759 9227"/>
                                    <a:gd name="T109" fmla="*/ T108 w 1899"/>
                                    <a:gd name="T110" fmla="+- 0 2081 279"/>
                                    <a:gd name="T111" fmla="*/ 2081 h 1899"/>
                                    <a:gd name="T112" fmla="+- 0 9697 9227"/>
                                    <a:gd name="T113" fmla="*/ T112 w 1899"/>
                                    <a:gd name="T114" fmla="+- 0 2048 279"/>
                                    <a:gd name="T115" fmla="*/ 2048 h 1899"/>
                                    <a:gd name="T116" fmla="+- 0 9638 9227"/>
                                    <a:gd name="T117" fmla="*/ T116 w 1899"/>
                                    <a:gd name="T118" fmla="+- 0 2010 279"/>
                                    <a:gd name="T119" fmla="*/ 2010 h 1899"/>
                                    <a:gd name="T120" fmla="+- 0 9583 9227"/>
                                    <a:gd name="T121" fmla="*/ T120 w 1899"/>
                                    <a:gd name="T122" fmla="+- 0 1969 279"/>
                                    <a:gd name="T123" fmla="*/ 1969 h 1899"/>
                                    <a:gd name="T124" fmla="+- 0 9530 9227"/>
                                    <a:gd name="T125" fmla="*/ T124 w 1899"/>
                                    <a:gd name="T126" fmla="+- 0 1923 279"/>
                                    <a:gd name="T127" fmla="*/ 1923 h 1899"/>
                                    <a:gd name="T128" fmla="+- 0 9481 9227"/>
                                    <a:gd name="T129" fmla="*/ T128 w 1899"/>
                                    <a:gd name="T130" fmla="+- 0 1874 279"/>
                                    <a:gd name="T131" fmla="*/ 1874 h 1899"/>
                                    <a:gd name="T132" fmla="+- 0 9436 9227"/>
                                    <a:gd name="T133" fmla="*/ T132 w 1899"/>
                                    <a:gd name="T134" fmla="+- 0 1822 279"/>
                                    <a:gd name="T135" fmla="*/ 1822 h 1899"/>
                                    <a:gd name="T136" fmla="+- 0 9394 9227"/>
                                    <a:gd name="T137" fmla="*/ T136 w 1899"/>
                                    <a:gd name="T138" fmla="+- 0 1766 279"/>
                                    <a:gd name="T139" fmla="*/ 1766 h 1899"/>
                                    <a:gd name="T140" fmla="+- 0 9357 9227"/>
                                    <a:gd name="T141" fmla="*/ T140 w 1899"/>
                                    <a:gd name="T142" fmla="+- 0 1707 279"/>
                                    <a:gd name="T143" fmla="*/ 1707 h 1899"/>
                                    <a:gd name="T144" fmla="+- 0 9324 9227"/>
                                    <a:gd name="T145" fmla="*/ T144 w 1899"/>
                                    <a:gd name="T146" fmla="+- 0 1646 279"/>
                                    <a:gd name="T147" fmla="*/ 1646 h 1899"/>
                                    <a:gd name="T148" fmla="+- 0 9295 9227"/>
                                    <a:gd name="T149" fmla="*/ T148 w 1899"/>
                                    <a:gd name="T150" fmla="+- 0 1581 279"/>
                                    <a:gd name="T151" fmla="*/ 1581 h 1899"/>
                                    <a:gd name="T152" fmla="+- 0 9271 9227"/>
                                    <a:gd name="T153" fmla="*/ T152 w 1899"/>
                                    <a:gd name="T154" fmla="+- 0 1515 279"/>
                                    <a:gd name="T155" fmla="*/ 1515 h 1899"/>
                                    <a:gd name="T156" fmla="+- 0 9252 9227"/>
                                    <a:gd name="T157" fmla="*/ T156 w 1899"/>
                                    <a:gd name="T158" fmla="+- 0 1446 279"/>
                                    <a:gd name="T159" fmla="*/ 1446 h 1899"/>
                                    <a:gd name="T160" fmla="+- 0 9238 9227"/>
                                    <a:gd name="T161" fmla="*/ T160 w 1899"/>
                                    <a:gd name="T162" fmla="+- 0 1375 279"/>
                                    <a:gd name="T163" fmla="*/ 1375 h 1899"/>
                                    <a:gd name="T164" fmla="+- 0 9230 9227"/>
                                    <a:gd name="T165" fmla="*/ T164 w 1899"/>
                                    <a:gd name="T166" fmla="+- 0 1302 279"/>
                                    <a:gd name="T167" fmla="*/ 1302 h 1899"/>
                                    <a:gd name="T168" fmla="+- 0 9227 9227"/>
                                    <a:gd name="T169" fmla="*/ T168 w 1899"/>
                                    <a:gd name="T170" fmla="+- 0 1228 279"/>
                                    <a:gd name="T171" fmla="*/ 1228 h 1899"/>
                                    <a:gd name="T172" fmla="+- 0 9230 9227"/>
                                    <a:gd name="T173" fmla="*/ T172 w 1899"/>
                                    <a:gd name="T174" fmla="+- 0 1154 279"/>
                                    <a:gd name="T175" fmla="*/ 1154 h 1899"/>
                                    <a:gd name="T176" fmla="+- 0 9238 9227"/>
                                    <a:gd name="T177" fmla="*/ T176 w 1899"/>
                                    <a:gd name="T178" fmla="+- 0 1081 279"/>
                                    <a:gd name="T179" fmla="*/ 1081 h 1899"/>
                                    <a:gd name="T180" fmla="+- 0 9252 9227"/>
                                    <a:gd name="T181" fmla="*/ T180 w 1899"/>
                                    <a:gd name="T182" fmla="+- 0 1011 279"/>
                                    <a:gd name="T183" fmla="*/ 1011 h 1899"/>
                                    <a:gd name="T184" fmla="+- 0 9271 9227"/>
                                    <a:gd name="T185" fmla="*/ T184 w 1899"/>
                                    <a:gd name="T186" fmla="+- 0 942 279"/>
                                    <a:gd name="T187" fmla="*/ 942 h 1899"/>
                                    <a:gd name="T188" fmla="+- 0 9295 9227"/>
                                    <a:gd name="T189" fmla="*/ T188 w 1899"/>
                                    <a:gd name="T190" fmla="+- 0 875 279"/>
                                    <a:gd name="T191" fmla="*/ 875 h 1899"/>
                                    <a:gd name="T192" fmla="+- 0 9324 9227"/>
                                    <a:gd name="T193" fmla="*/ T192 w 1899"/>
                                    <a:gd name="T194" fmla="+- 0 811 279"/>
                                    <a:gd name="T195" fmla="*/ 811 h 1899"/>
                                    <a:gd name="T196" fmla="+- 0 9357 9227"/>
                                    <a:gd name="T197" fmla="*/ T196 w 1899"/>
                                    <a:gd name="T198" fmla="+- 0 749 279"/>
                                    <a:gd name="T199" fmla="*/ 749 h 1899"/>
                                    <a:gd name="T200" fmla="+- 0 9394 9227"/>
                                    <a:gd name="T201" fmla="*/ T200 w 1899"/>
                                    <a:gd name="T202" fmla="+- 0 690 279"/>
                                    <a:gd name="T203" fmla="*/ 690 h 1899"/>
                                    <a:gd name="T204" fmla="+- 0 9436 9227"/>
                                    <a:gd name="T205" fmla="*/ T204 w 1899"/>
                                    <a:gd name="T206" fmla="+- 0 635 279"/>
                                    <a:gd name="T207" fmla="*/ 635 h 1899"/>
                                    <a:gd name="T208" fmla="+- 0 9481 9227"/>
                                    <a:gd name="T209" fmla="*/ T208 w 1899"/>
                                    <a:gd name="T210" fmla="+- 0 582 279"/>
                                    <a:gd name="T211" fmla="*/ 582 h 1899"/>
                                    <a:gd name="T212" fmla="+- 0 9530 9227"/>
                                    <a:gd name="T213" fmla="*/ T212 w 1899"/>
                                    <a:gd name="T214" fmla="+- 0 533 279"/>
                                    <a:gd name="T215" fmla="*/ 533 h 1899"/>
                                    <a:gd name="T216" fmla="+- 0 9583 9227"/>
                                    <a:gd name="T217" fmla="*/ T216 w 1899"/>
                                    <a:gd name="T218" fmla="+- 0 488 279"/>
                                    <a:gd name="T219" fmla="*/ 488 h 1899"/>
                                    <a:gd name="T220" fmla="+- 0 9638 9227"/>
                                    <a:gd name="T221" fmla="*/ T220 w 1899"/>
                                    <a:gd name="T222" fmla="+- 0 446 279"/>
                                    <a:gd name="T223" fmla="*/ 446 h 1899"/>
                                    <a:gd name="T224" fmla="+- 0 9697 9227"/>
                                    <a:gd name="T225" fmla="*/ T224 w 1899"/>
                                    <a:gd name="T226" fmla="+- 0 409 279"/>
                                    <a:gd name="T227" fmla="*/ 409 h 1899"/>
                                    <a:gd name="T228" fmla="+- 0 9759 9227"/>
                                    <a:gd name="T229" fmla="*/ T228 w 1899"/>
                                    <a:gd name="T230" fmla="+- 0 375 279"/>
                                    <a:gd name="T231" fmla="*/ 375 h 1899"/>
                                    <a:gd name="T232" fmla="+- 0 9823 9227"/>
                                    <a:gd name="T233" fmla="*/ T232 w 1899"/>
                                    <a:gd name="T234" fmla="+- 0 347 279"/>
                                    <a:gd name="T235" fmla="*/ 347 h 1899"/>
                                    <a:gd name="T236" fmla="+- 0 9890 9227"/>
                                    <a:gd name="T237" fmla="*/ T236 w 1899"/>
                                    <a:gd name="T238" fmla="+- 0 323 279"/>
                                    <a:gd name="T239" fmla="*/ 323 h 1899"/>
                                    <a:gd name="T240" fmla="+- 0 9959 9227"/>
                                    <a:gd name="T241" fmla="*/ T240 w 1899"/>
                                    <a:gd name="T242" fmla="+- 0 304 279"/>
                                    <a:gd name="T243" fmla="*/ 304 h 1899"/>
                                    <a:gd name="T244" fmla="+- 0 10030 9227"/>
                                    <a:gd name="T245" fmla="*/ T244 w 1899"/>
                                    <a:gd name="T246" fmla="+- 0 290 279"/>
                                    <a:gd name="T247" fmla="*/ 290 h 1899"/>
                                    <a:gd name="T248" fmla="+- 0 10102 9227"/>
                                    <a:gd name="T249" fmla="*/ T248 w 1899"/>
                                    <a:gd name="T250" fmla="+- 0 282 279"/>
                                    <a:gd name="T251" fmla="*/ 282 h 1899"/>
                                    <a:gd name="T252" fmla="+- 0 10176 9227"/>
                                    <a:gd name="T253" fmla="*/ T252 w 1899"/>
                                    <a:gd name="T254" fmla="+- 0 279 279"/>
                                    <a:gd name="T255" fmla="*/ 279 h 1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899" h="1899">
                                      <a:moveTo>
                                        <a:pt x="1899" y="949"/>
                                      </a:moveTo>
                                      <a:lnTo>
                                        <a:pt x="1896" y="1023"/>
                                      </a:lnTo>
                                      <a:lnTo>
                                        <a:pt x="1887" y="1096"/>
                                      </a:lnTo>
                                      <a:lnTo>
                                        <a:pt x="1873" y="1167"/>
                                      </a:lnTo>
                                      <a:lnTo>
                                        <a:pt x="1855" y="1236"/>
                                      </a:lnTo>
                                      <a:lnTo>
                                        <a:pt x="1831" y="1302"/>
                                      </a:lnTo>
                                      <a:lnTo>
                                        <a:pt x="1802" y="1367"/>
                                      </a:lnTo>
                                      <a:lnTo>
                                        <a:pt x="1769" y="1428"/>
                                      </a:lnTo>
                                      <a:lnTo>
                                        <a:pt x="1732" y="1487"/>
                                      </a:lnTo>
                                      <a:lnTo>
                                        <a:pt x="1690" y="1543"/>
                                      </a:lnTo>
                                      <a:lnTo>
                                        <a:pt x="1645" y="1595"/>
                                      </a:lnTo>
                                      <a:lnTo>
                                        <a:pt x="1596" y="1644"/>
                                      </a:lnTo>
                                      <a:lnTo>
                                        <a:pt x="1543" y="1690"/>
                                      </a:lnTo>
                                      <a:lnTo>
                                        <a:pt x="1487" y="1731"/>
                                      </a:lnTo>
                                      <a:lnTo>
                                        <a:pt x="1428" y="1769"/>
                                      </a:lnTo>
                                      <a:lnTo>
                                        <a:pt x="1367" y="1802"/>
                                      </a:lnTo>
                                      <a:lnTo>
                                        <a:pt x="1303" y="1830"/>
                                      </a:lnTo>
                                      <a:lnTo>
                                        <a:pt x="1236" y="1854"/>
                                      </a:lnTo>
                                      <a:lnTo>
                                        <a:pt x="1167" y="1873"/>
                                      </a:lnTo>
                                      <a:lnTo>
                                        <a:pt x="1096" y="1887"/>
                                      </a:lnTo>
                                      <a:lnTo>
                                        <a:pt x="1024" y="1896"/>
                                      </a:lnTo>
                                      <a:lnTo>
                                        <a:pt x="949" y="1898"/>
                                      </a:lnTo>
                                      <a:lnTo>
                                        <a:pt x="875" y="1896"/>
                                      </a:lnTo>
                                      <a:lnTo>
                                        <a:pt x="803" y="1887"/>
                                      </a:lnTo>
                                      <a:lnTo>
                                        <a:pt x="732" y="1873"/>
                                      </a:lnTo>
                                      <a:lnTo>
                                        <a:pt x="663" y="1854"/>
                                      </a:lnTo>
                                      <a:lnTo>
                                        <a:pt x="596" y="1830"/>
                                      </a:lnTo>
                                      <a:lnTo>
                                        <a:pt x="532" y="1802"/>
                                      </a:lnTo>
                                      <a:lnTo>
                                        <a:pt x="470" y="1769"/>
                                      </a:lnTo>
                                      <a:lnTo>
                                        <a:pt x="411" y="1731"/>
                                      </a:lnTo>
                                      <a:lnTo>
                                        <a:pt x="356" y="1690"/>
                                      </a:lnTo>
                                      <a:lnTo>
                                        <a:pt x="303" y="1644"/>
                                      </a:lnTo>
                                      <a:lnTo>
                                        <a:pt x="254" y="1595"/>
                                      </a:lnTo>
                                      <a:lnTo>
                                        <a:pt x="209" y="1543"/>
                                      </a:lnTo>
                                      <a:lnTo>
                                        <a:pt x="167" y="1487"/>
                                      </a:lnTo>
                                      <a:lnTo>
                                        <a:pt x="130" y="1428"/>
                                      </a:lnTo>
                                      <a:lnTo>
                                        <a:pt x="97" y="1367"/>
                                      </a:lnTo>
                                      <a:lnTo>
                                        <a:pt x="68" y="1302"/>
                                      </a:lnTo>
                                      <a:lnTo>
                                        <a:pt x="44" y="1236"/>
                                      </a:lnTo>
                                      <a:lnTo>
                                        <a:pt x="25" y="1167"/>
                                      </a:lnTo>
                                      <a:lnTo>
                                        <a:pt x="11" y="1096"/>
                                      </a:lnTo>
                                      <a:lnTo>
                                        <a:pt x="3" y="1023"/>
                                      </a:lnTo>
                                      <a:lnTo>
                                        <a:pt x="0" y="949"/>
                                      </a:lnTo>
                                      <a:lnTo>
                                        <a:pt x="3" y="875"/>
                                      </a:lnTo>
                                      <a:lnTo>
                                        <a:pt x="11" y="802"/>
                                      </a:lnTo>
                                      <a:lnTo>
                                        <a:pt x="25" y="732"/>
                                      </a:lnTo>
                                      <a:lnTo>
                                        <a:pt x="44" y="663"/>
                                      </a:lnTo>
                                      <a:lnTo>
                                        <a:pt x="68" y="596"/>
                                      </a:lnTo>
                                      <a:lnTo>
                                        <a:pt x="97" y="532"/>
                                      </a:lnTo>
                                      <a:lnTo>
                                        <a:pt x="130" y="470"/>
                                      </a:lnTo>
                                      <a:lnTo>
                                        <a:pt x="167" y="411"/>
                                      </a:lnTo>
                                      <a:lnTo>
                                        <a:pt x="209" y="356"/>
                                      </a:lnTo>
                                      <a:lnTo>
                                        <a:pt x="254" y="303"/>
                                      </a:lnTo>
                                      <a:lnTo>
                                        <a:pt x="303" y="254"/>
                                      </a:lnTo>
                                      <a:lnTo>
                                        <a:pt x="356" y="209"/>
                                      </a:lnTo>
                                      <a:lnTo>
                                        <a:pt x="411" y="167"/>
                                      </a:lnTo>
                                      <a:lnTo>
                                        <a:pt x="470" y="130"/>
                                      </a:lnTo>
                                      <a:lnTo>
                                        <a:pt x="532" y="96"/>
                                      </a:lnTo>
                                      <a:lnTo>
                                        <a:pt x="596" y="68"/>
                                      </a:lnTo>
                                      <a:lnTo>
                                        <a:pt x="663" y="44"/>
                                      </a:lnTo>
                                      <a:lnTo>
                                        <a:pt x="732" y="25"/>
                                      </a:lnTo>
                                      <a:lnTo>
                                        <a:pt x="803" y="11"/>
                                      </a:lnTo>
                                      <a:lnTo>
                                        <a:pt x="875" y="3"/>
                                      </a:lnTo>
                                      <a:lnTo>
                                        <a:pt x="949" y="0"/>
                                      </a:lnTo>
                                      <a:lnTo>
                                        <a:pt x="1024" y="3"/>
                                      </a:lnTo>
                                      <a:lnTo>
                                        <a:pt x="1096" y="11"/>
                                      </a:lnTo>
                                      <a:lnTo>
                                        <a:pt x="1167" y="25"/>
                                      </a:lnTo>
                                      <a:lnTo>
                                        <a:pt x="1236" y="44"/>
                                      </a:lnTo>
                                      <a:lnTo>
                                        <a:pt x="1303" y="68"/>
                                      </a:lnTo>
                                      <a:lnTo>
                                        <a:pt x="1367" y="96"/>
                                      </a:lnTo>
                                      <a:lnTo>
                                        <a:pt x="1428" y="130"/>
                                      </a:lnTo>
                                      <a:lnTo>
                                        <a:pt x="1487" y="167"/>
                                      </a:lnTo>
                                      <a:lnTo>
                                        <a:pt x="1543" y="209"/>
                                      </a:lnTo>
                                      <a:lnTo>
                                        <a:pt x="1596" y="254"/>
                                      </a:lnTo>
                                      <a:lnTo>
                                        <a:pt x="1645" y="303"/>
                                      </a:lnTo>
                                      <a:lnTo>
                                        <a:pt x="1690" y="356"/>
                                      </a:lnTo>
                                      <a:lnTo>
                                        <a:pt x="1732" y="411"/>
                                      </a:lnTo>
                                      <a:lnTo>
                                        <a:pt x="1769" y="470"/>
                                      </a:lnTo>
                                      <a:lnTo>
                                        <a:pt x="1802" y="532"/>
                                      </a:lnTo>
                                      <a:lnTo>
                                        <a:pt x="1831" y="596"/>
                                      </a:lnTo>
                                      <a:lnTo>
                                        <a:pt x="1855" y="663"/>
                                      </a:lnTo>
                                      <a:lnTo>
                                        <a:pt x="1873" y="732"/>
                                      </a:lnTo>
                                      <a:lnTo>
                                        <a:pt x="1887" y="802"/>
                                      </a:lnTo>
                                      <a:lnTo>
                                        <a:pt x="1896" y="875"/>
                                      </a:lnTo>
                                      <a:lnTo>
                                        <a:pt x="1899" y="949"/>
                                      </a:lnTo>
                                      <a:close/>
                                    </a:path>
                                  </a:pathLst>
                                </a:custGeom>
                                <a:noFill/>
                                <a:ln w="50800">
                                  <a:solidFill>
                                    <a:schemeClr val="accent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2EEEE04" w14:textId="13C1D726" w:rsidR="003659B0" w:rsidRPr="00D91857" w:rsidRDefault="003457BE" w:rsidP="003457BE">
                                    <w:pPr>
                                      <w:jc w:val="both"/>
                                    </w:pPr>
                                    <w:r w:rsidRPr="003457BE">
                                      <w:rPr>
                                        <w:highlight w:val="green"/>
                                      </w:rPr>
                                      <w:t>Virtue reality</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8C566" id="Group 79" o:spid="_x0000_s1051" alt="decorative element" style="position:absolute;left:0;text-align:left;margin-left:34.95pt;margin-top:85.65pt;width:204.8pt;height:184.1pt;z-index:251659264;mso-position-horizontal-relative:text;mso-position-vertical-relative:text" coordsize="28387,25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">
                      <v:shape id="Freeform 10" o:spid="_x0000_s1052" style="position:absolute;left:16328;width:12059;height:12058;visibility:visible;mso-wrap-style:square;v-text-anchor:middle" coordsize="1899,189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" adj="-11796480,,5400" path="m1899,949r-3,74l1887,1096r-14,71l1855,1236r-24,66l1802,1367r-33,61l1732,1487r-42,56l1645,1595r-49,49l1543,1690r-56,41l1428,1769r-61,33l1303,1830r-67,24l1167,1873r-71,14l1024,1896r-75,2l875,1896r-72,-9l732,1873r-69,-19l596,1830r-64,-28l470,1769r-59,-38l356,1690r-53,-46l254,1595r-45,-52l167,1487r-37,-59l97,1367,68,1302,44,1236,25,1167,11,1096,3,1023,,949,3,875r8,-73l25,732,44,663,68,596,97,532r33,-62l167,411r42,-55l254,303r49,-49l356,209r55,-42l470,130,532,96,596,68,663,44,732,25,803,11,875,3,949,r75,3l1096,11r71,14l1236,44r67,24l1367,96r61,34l1487,167r56,42l1596,254r49,49l1690,356r42,55l1769,470r33,62l1831,596r24,67l1873,732r14,70l1896,875r3,74xe" filled="f" strokecolor="#0071bc [3208]" strokeweight="4pt">
                        <v:stroke joinstyle="round"/>
                        <v:formulas/>
                        <v:path arrowok="t" o:connecttype="custom" o:connectlocs="1205865,779780;1203960,826770;1198245,873125;1189355,918210;1177925,962025;1162685,1003935;1144270,1045210;1123315,1083945;1099820,1121410;1073150,1156970;1044575,1189990;1013460,1221105;979805,1250315;944245,1276350;906780,1300480;868045,1321435;827405,1339215;784860,1354455;741045,1366520;695960,1375410;650240,1381125;602615,1382395;555625,1381125;509905,1375410;464820,1366520;421005,1354455;378460,1339215;337820,1321435;298450,1300480;260985,1276350;226060,1250315;192405,1221105;161290,1189990;132715,1156970;106045,1121410;82550,1083945;61595,1045210;43180,1003935;27940,962025;15875,918210;6985,873125;1905,826770;0,779780;1905,732790;6985,686435;15875,641985;27940,598170;43180,555625;61595,514985;82550,475615;106045,438150;132715,403225;161290,369570;192405,338455;226060,309880;260985,283210;298450,259715;337820,238125;378460,220345;421005,205105;464820,193040;509905,184150;555625,179070;602615,177165" o:connectangles="0,0,0,0,0,0,0,0,0,0,0,0,0,0,0,0,0,0,0,0,0,0,0,0,0,0,0,0,0,0,0,0,0,0,0,0,0,0,0,0,0,0,0,0,0,0,0,0,0,0,0,0,0,0,0,0,0,0,0,0,0,0,0,0" textboxrect="0,0,1899,1899"/>
                        <v:textbox inset="0,0,0,0">
                          <w:txbxContent>
                            <w:p w14:paraId="1B7A3FFD" w14:textId="61F409EB" w:rsidR="003659B0" w:rsidRPr="00D91857" w:rsidRDefault="003457BE" w:rsidP="003659B0">
                              <w:r w:rsidRPr="003457BE">
                                <w:rPr>
                                  <w:highlight w:val="red"/>
                                </w:rPr>
                                <w:t>Legal Issues</w:t>
                              </w:r>
                            </w:p>
                          </w:txbxContent>
                        </v:textbox>
                      </v:shape>
                      <v:shape id="Freeform 10" o:spid="_x0000_s1053" style="position:absolute;top:130;width:12058;height:12059;visibility:visible;mso-wrap-style:square;v-text-anchor:middle" coordsize="1899,189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" adj="-11796480,,5400" path="m1899,949r-3,74l1887,1096r-14,71l1855,1236r-24,66l1802,1367r-33,61l1732,1487r-42,56l1645,1595r-49,49l1543,1690r-56,41l1428,1769r-61,33l1303,1830r-67,24l1167,1873r-71,14l1024,1896r-75,2l875,1896r-72,-9l732,1873r-69,-19l596,1830r-64,-28l470,1769r-59,-38l356,1690r-53,-46l254,1595r-45,-52l167,1487r-37,-59l97,1367,68,1302,44,1236,25,1167,11,1096,3,1023,,949,3,875r8,-73l25,732,44,663,68,596,97,532r33,-62l167,411r42,-55l254,303r49,-49l356,209r55,-42l470,130,532,96,596,68,663,44,732,25,803,11,875,3,949,r75,3l1096,11r71,14l1236,44r67,24l1367,96r61,34l1487,167r56,42l1596,254r49,49l1690,356r42,55l1769,470r33,62l1831,596r24,67l1873,732r14,70l1896,875r3,74xe" filled="f" strokecolor="#0071bc [3208]" strokeweight="4pt">
                        <v:stroke joinstyle="round"/>
                        <v:formulas/>
                        <v:path arrowok="t" o:connecttype="custom" o:connectlocs="1205865,779780;1203960,826770;1198245,873125;1189355,918210;1177925,962025;1162685,1003935;1144270,1045210;1123315,1083945;1099820,1121410;1073150,1156970;1044575,1189990;1013460,1221105;979805,1250315;944245,1276350;906780,1300480;868045,1321435;827405,1339215;784860,1354455;741045,1366520;695960,1375410;650240,1381125;602615,1382395;555625,1381125;509905,1375410;464820,1366520;421005,1354455;378460,1339215;337820,1321435;298450,1300480;260985,1276350;226060,1250315;192405,1221105;161290,1189990;132715,1156970;106045,1121410;82550,1083945;61595,1045210;43180,1003935;27940,962025;15875,918210;6985,873125;1905,826770;0,779780;1905,732790;6985,686435;15875,641985;27940,598170;43180,555625;61595,514985;82550,475615;106045,438150;132715,403225;161290,369570;192405,338455;226060,309880;260985,283210;298450,259715;337820,238125;378460,220345;421005,205105;464820,193040;509905,184150;555625,179070;602615,177165" o:connectangles="0,0,0,0,0,0,0,0,0,0,0,0,0,0,0,0,0,0,0,0,0,0,0,0,0,0,0,0,0,0,0,0,0,0,0,0,0,0,0,0,0,0,0,0,0,0,0,0,0,0,0,0,0,0,0,0,0,0,0,0,0,0,0,0" textboxrect="0,0,1899,1899"/>
                        <v:textbox inset="0,0,0,0">
                          <w:txbxContent>
                            <w:p w14:paraId="3BF59FA2" w14:textId="5274A24F" w:rsidR="003659B0" w:rsidRPr="00D91857" w:rsidRDefault="003457BE" w:rsidP="003659B0">
                              <w:r w:rsidRPr="003457BE">
                                <w:rPr>
                                  <w:highlight w:val="green"/>
                                </w:rPr>
                                <w:t>Movie production</w:t>
                              </w:r>
                            </w:p>
                          </w:txbxContent>
                        </v:textbox>
                      </v:shape>
                      <v:shape id="Freeform 10" o:spid="_x0000_s1054" style="position:absolute;left:16328;top:13454;width:12059;height:12059;visibility:visible;mso-wrap-style:square;v-text-anchor:middle" coordsize="1899,189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" adj="-11796480,,5400" path="m1899,949r-3,74l1887,1096r-14,71l1855,1236r-24,66l1802,1367r-33,61l1732,1487r-42,56l1645,1595r-49,49l1543,1690r-56,41l1428,1769r-61,33l1303,1830r-67,24l1167,1873r-71,14l1024,1896r-75,2l875,1896r-72,-9l732,1873r-69,-19l596,1830r-64,-28l470,1769r-59,-38l356,1690r-53,-46l254,1595r-45,-52l167,1487r-37,-59l97,1367,68,1302,44,1236,25,1167,11,1096,3,1023,,949,3,875r8,-73l25,732,44,663,68,596,97,532r33,-62l167,411r42,-55l254,303r49,-49l356,209r55,-42l470,130,532,96,596,68,663,44,732,25,803,11,875,3,949,r75,3l1096,11r71,14l1236,44r67,24l1367,96r61,34l1487,167r56,42l1596,254r49,49l1690,356r42,55l1769,470r33,62l1831,596r24,67l1873,732r14,70l1896,875r3,74xe" filled="f" strokecolor="#0071bc [3208]" strokeweight="4pt">
                        <v:stroke joinstyle="round"/>
                        <v:formulas/>
                        <v:path arrowok="t" o:connecttype="custom" o:connectlocs="1205865,779780;1203960,826770;1198245,873125;1189355,918210;1177925,962025;1162685,1003935;1144270,1045210;1123315,1083945;1099820,1121410;1073150,1156970;1044575,1189990;1013460,1221105;979805,1250315;944245,1276350;906780,1300480;868045,1321435;827405,1339215;784860,1354455;741045,1366520;695960,1375410;650240,1381125;602615,1382395;555625,1381125;509905,1375410;464820,1366520;421005,1354455;378460,1339215;337820,1321435;298450,1300480;260985,1276350;226060,1250315;192405,1221105;161290,1189990;132715,1156970;106045,1121410;82550,1083945;61595,1045210;43180,1003935;27940,962025;15875,918210;6985,873125;1905,826770;0,779780;1905,732790;6985,686435;15875,641985;27940,598170;43180,555625;61595,514985;82550,475615;106045,438150;132715,403225;161290,369570;192405,338455;226060,309880;260985,283210;298450,259715;337820,238125;378460,220345;421005,205105;464820,193040;509905,184150;555625,179070;602615,177165" o:connectangles="0,0,0,0,0,0,0,0,0,0,0,0,0,0,0,0,0,0,0,0,0,0,0,0,0,0,0,0,0,0,0,0,0,0,0,0,0,0,0,0,0,0,0,0,0,0,0,0,0,0,0,0,0,0,0,0,0,0,0,0,0,0,0,0" textboxrect="0,0,1899,1899"/>
                        <v:textbox inset="0,0,0,0">
                          <w:txbxContent>
                            <w:p w14:paraId="58F9D1B5" w14:textId="61636E0B" w:rsidR="003659B0" w:rsidRPr="00D91857" w:rsidRDefault="003457BE" w:rsidP="003659B0">
                              <w:r w:rsidRPr="003457BE">
                                <w:rPr>
                                  <w:highlight w:val="red"/>
                                </w:rPr>
                                <w:t>Against Ethical Believes</w:t>
                              </w:r>
                            </w:p>
                          </w:txbxContent>
                        </v:textbox>
                      </v:shape>
                      <v:shape id="Freeform 10" o:spid="_x0000_s1055" style="position:absolute;top:13454;width:12058;height:12059;visibility:visible;mso-wrap-style:square;v-text-anchor:middle" coordsize="1899,189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" adj="-11796480,,5400" path="m1899,949r-3,74l1887,1096r-14,71l1855,1236r-24,66l1802,1367r-33,61l1732,1487r-42,56l1645,1595r-49,49l1543,1690r-56,41l1428,1769r-61,33l1303,1830r-67,24l1167,1873r-71,14l1024,1896r-75,2l875,1896r-72,-9l732,1873r-69,-19l596,1830r-64,-28l470,1769r-59,-38l356,1690r-53,-46l254,1595r-45,-52l167,1487r-37,-59l97,1367,68,1302,44,1236,25,1167,11,1096,3,1023,,949,3,875r8,-73l25,732,44,663,68,596,97,532r33,-62l167,411r42,-55l254,303r49,-49l356,209r55,-42l470,130,532,96,596,68,663,44,732,25,803,11,875,3,949,r75,3l1096,11r71,14l1236,44r67,24l1367,96r61,34l1487,167r56,42l1596,254r49,49l1690,356r42,55l1769,470r33,62l1831,596r24,67l1873,732r14,70l1896,875r3,74xe" filled="f" strokecolor="#0071bc [3208]" strokeweight="4pt">
                        <v:stroke joinstyle="round"/>
                        <v:formulas/>
                        <v:path arrowok="t" o:connecttype="custom" o:connectlocs="1205865,779780;1203960,826770;1198245,873125;1189355,918210;1177925,962025;1162685,1003935;1144270,1045210;1123315,1083945;1099820,1121410;1073150,1156970;1044575,1189990;1013460,1221105;979805,1250315;944245,1276350;906780,1300480;868045,1321435;827405,1339215;784860,1354455;741045,1366520;695960,1375410;650240,1381125;602615,1382395;555625,1381125;509905,1375410;464820,1366520;421005,1354455;378460,1339215;337820,1321435;298450,1300480;260985,1276350;226060,1250315;192405,1221105;161290,1189990;132715,1156970;106045,1121410;82550,1083945;61595,1045210;43180,1003935;27940,962025;15875,918210;6985,873125;1905,826770;0,779780;1905,732790;6985,686435;15875,641985;27940,598170;43180,555625;61595,514985;82550,475615;106045,438150;132715,403225;161290,369570;192405,338455;226060,309880;260985,283210;298450,259715;337820,238125;378460,220345;421005,205105;464820,193040;509905,184150;555625,179070;602615,177165" o:connectangles="0,0,0,0,0,0,0,0,0,0,0,0,0,0,0,0,0,0,0,0,0,0,0,0,0,0,0,0,0,0,0,0,0,0,0,0,0,0,0,0,0,0,0,0,0,0,0,0,0,0,0,0,0,0,0,0,0,0,0,0,0,0,0,0" textboxrect="0,0,1899,1899"/>
                        <v:textbox inset="0,0,0,0">
                          <w:txbxContent>
                            <w:p w14:paraId="02EEEE04" w14:textId="13C1D726" w:rsidR="003659B0" w:rsidRPr="00D91857" w:rsidRDefault="003457BE" w:rsidP="003457BE">
                              <w:pPr>
                                <w:jc w:val="both"/>
                              </w:pPr>
                              <w:r w:rsidRPr="003457BE">
                                <w:rPr>
                                  <w:highlight w:val="green"/>
                                </w:rPr>
                                <w:t>Virtue reality</w:t>
                              </w:r>
                            </w:p>
                          </w:txbxContent>
                        </v:textbox>
                      </v:shape>
                    </v:group>
                  </w:pict>
                </mc:Fallback>
              </mc:AlternateContent>
            </w:r>
            <w:r w:rsidR="008761D2">
              <w:rPr>
                <w:noProof/>
              </w:rPr>
              <mc:AlternateContent>
                <mc:Choice Requires="wpg">
                  <w:drawing>
                    <wp:inline distT="0" distB="0" distL="0" distR="0" wp14:anchorId="4D9B6BC0" wp14:editId="642F2C39">
                      <wp:extent cx="3704144" cy="1020445"/>
                      <wp:effectExtent l="0" t="25400" r="0" b="0"/>
                      <wp:docPr id="69" name="Group 69" descr="decorative element"/>
                      <wp:cNvGraphicFramePr/>
                      <a:graphic xmlns:a="http://schemas.openxmlformats.org/drawingml/2006/main">
                        <a:graphicData uri="http://schemas.microsoft.com/office/word/2010/wordprocessingGroup">
                          <wpg:wgp>
                            <wpg:cNvGrpSpPr/>
                            <wpg:grpSpPr>
                              <a:xfrm>
                                <a:off x="0" y="0"/>
                                <a:ext cx="3704144" cy="1020445"/>
                                <a:chOff x="0" y="0"/>
                                <a:chExt cx="3704144" cy="1020445"/>
                              </a:xfrm>
                            </wpg:grpSpPr>
                            <wpg:grpSp>
                              <wpg:cNvPr id="39" name="Group 40"/>
                              <wpg:cNvGrpSpPr>
                                <a:grpSpLocks/>
                              </wpg:cNvGrpSpPr>
                              <wpg:grpSpPr bwMode="auto">
                                <a:xfrm>
                                  <a:off x="0" y="0"/>
                                  <a:ext cx="3563620" cy="1020445"/>
                                  <a:chOff x="6469" y="8901"/>
                                  <a:chExt cx="5612" cy="1607"/>
                                </a:xfrm>
                              </wpg:grpSpPr>
                              <wps:wsp>
                                <wps:cNvPr id="40" name="Freeform 43"/>
                                <wps:cNvSpPr>
                                  <a:spLocks/>
                                </wps:cNvSpPr>
                                <wps:spPr bwMode="auto">
                                  <a:xfrm>
                                    <a:off x="6469" y="8901"/>
                                    <a:ext cx="5612" cy="1171"/>
                                  </a:xfrm>
                                  <a:custGeom>
                                    <a:avLst/>
                                    <a:gdLst>
                                      <a:gd name="T0" fmla="+- 0 6604 6470"/>
                                      <a:gd name="T1" fmla="*/ T0 w 4884"/>
                                      <a:gd name="T2" fmla="+- 0 8902 8902"/>
                                      <a:gd name="T3" fmla="*/ 8902 h 1171"/>
                                      <a:gd name="T4" fmla="+- 0 6470 6470"/>
                                      <a:gd name="T5" fmla="*/ T4 w 4884"/>
                                      <a:gd name="T6" fmla="+- 0 9663 8902"/>
                                      <a:gd name="T7" fmla="*/ 9663 h 1171"/>
                                      <a:gd name="T8" fmla="+- 0 11353 6470"/>
                                      <a:gd name="T9" fmla="*/ T8 w 4884"/>
                                      <a:gd name="T10" fmla="+- 0 10072 8902"/>
                                      <a:gd name="T11" fmla="*/ 10072 h 1171"/>
                                      <a:gd name="T12" fmla="+- 0 11135 6470"/>
                                      <a:gd name="T13" fmla="*/ T12 w 4884"/>
                                      <a:gd name="T14" fmla="+- 0 8927 8902"/>
                                      <a:gd name="T15" fmla="*/ 8927 h 1171"/>
                                      <a:gd name="T16" fmla="+- 0 6604 6470"/>
                                      <a:gd name="T17" fmla="*/ T16 w 4884"/>
                                      <a:gd name="T18" fmla="+- 0 8902 8902"/>
                                      <a:gd name="T19" fmla="*/ 8902 h 1171"/>
                                    </a:gdLst>
                                    <a:ahLst/>
                                    <a:cxnLst>
                                      <a:cxn ang="0">
                                        <a:pos x="T1" y="T3"/>
                                      </a:cxn>
                                      <a:cxn ang="0">
                                        <a:pos x="T5" y="T7"/>
                                      </a:cxn>
                                      <a:cxn ang="0">
                                        <a:pos x="T9" y="T11"/>
                                      </a:cxn>
                                      <a:cxn ang="0">
                                        <a:pos x="T13" y="T15"/>
                                      </a:cxn>
                                      <a:cxn ang="0">
                                        <a:pos x="T17" y="T19"/>
                                      </a:cxn>
                                    </a:cxnLst>
                                    <a:rect l="0" t="0" r="r" b="b"/>
                                    <a:pathLst>
                                      <a:path w="4884" h="1171">
                                        <a:moveTo>
                                          <a:pt x="134" y="0"/>
                                        </a:moveTo>
                                        <a:lnTo>
                                          <a:pt x="0" y="761"/>
                                        </a:lnTo>
                                        <a:lnTo>
                                          <a:pt x="4883" y="1170"/>
                                        </a:lnTo>
                                        <a:lnTo>
                                          <a:pt x="4665" y="25"/>
                                        </a:lnTo>
                                        <a:lnTo>
                                          <a:pt x="13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6479" y="9663"/>
                                    <a:ext cx="3339" cy="673"/>
                                  </a:xfrm>
                                  <a:custGeom>
                                    <a:avLst/>
                                    <a:gdLst>
                                      <a:gd name="T0" fmla="+- 0 6481 6480"/>
                                      <a:gd name="T1" fmla="*/ T0 w 3339"/>
                                      <a:gd name="T2" fmla="+- 0 9664 9664"/>
                                      <a:gd name="T3" fmla="*/ 9664 h 673"/>
                                      <a:gd name="T4" fmla="+- 0 6480 6480"/>
                                      <a:gd name="T5" fmla="*/ T4 w 3339"/>
                                      <a:gd name="T6" fmla="+- 0 9665 9664"/>
                                      <a:gd name="T7" fmla="*/ 9665 h 673"/>
                                      <a:gd name="T8" fmla="+- 0 9554 6480"/>
                                      <a:gd name="T9" fmla="*/ T8 w 3339"/>
                                      <a:gd name="T10" fmla="+- 0 10336 9664"/>
                                      <a:gd name="T11" fmla="*/ 10336 h 673"/>
                                      <a:gd name="T12" fmla="+- 0 9819 6480"/>
                                      <a:gd name="T13" fmla="*/ T12 w 3339"/>
                                      <a:gd name="T14" fmla="+- 0 9943 9664"/>
                                      <a:gd name="T15" fmla="*/ 9943 h 673"/>
                                      <a:gd name="T16" fmla="+- 0 6481 6480"/>
                                      <a:gd name="T17" fmla="*/ T16 w 3339"/>
                                      <a:gd name="T18" fmla="+- 0 9664 9664"/>
                                      <a:gd name="T19" fmla="*/ 9664 h 673"/>
                                    </a:gdLst>
                                    <a:ahLst/>
                                    <a:cxnLst>
                                      <a:cxn ang="0">
                                        <a:pos x="T1" y="T3"/>
                                      </a:cxn>
                                      <a:cxn ang="0">
                                        <a:pos x="T5" y="T7"/>
                                      </a:cxn>
                                      <a:cxn ang="0">
                                        <a:pos x="T9" y="T11"/>
                                      </a:cxn>
                                      <a:cxn ang="0">
                                        <a:pos x="T13" y="T15"/>
                                      </a:cxn>
                                      <a:cxn ang="0">
                                        <a:pos x="T17" y="T19"/>
                                      </a:cxn>
                                    </a:cxnLst>
                                    <a:rect l="0" t="0" r="r" b="b"/>
                                    <a:pathLst>
                                      <a:path w="3339" h="673">
                                        <a:moveTo>
                                          <a:pt x="1" y="0"/>
                                        </a:moveTo>
                                        <a:lnTo>
                                          <a:pt x="0" y="1"/>
                                        </a:lnTo>
                                        <a:lnTo>
                                          <a:pt x="3074" y="672"/>
                                        </a:lnTo>
                                        <a:lnTo>
                                          <a:pt x="3339" y="279"/>
                                        </a:lnTo>
                                        <a:lnTo>
                                          <a:pt x="1" y="0"/>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8253" y="10155"/>
                                    <a:ext cx="1290" cy="353"/>
                                  </a:xfrm>
                                  <a:custGeom>
                                    <a:avLst/>
                                    <a:gdLst>
                                      <a:gd name="T0" fmla="+- 0 8726 8254"/>
                                      <a:gd name="T1" fmla="*/ T0 w 1290"/>
                                      <a:gd name="T2" fmla="+- 0 10156 10156"/>
                                      <a:gd name="T3" fmla="*/ 10156 h 353"/>
                                      <a:gd name="T4" fmla="+- 0 8254 8254"/>
                                      <a:gd name="T5" fmla="*/ T4 w 1290"/>
                                      <a:gd name="T6" fmla="+- 0 10508 10156"/>
                                      <a:gd name="T7" fmla="*/ 10508 h 353"/>
                                      <a:gd name="T8" fmla="+- 0 9539 8254"/>
                                      <a:gd name="T9" fmla="*/ T8 w 1290"/>
                                      <a:gd name="T10" fmla="+- 0 10340 10156"/>
                                      <a:gd name="T11" fmla="*/ 10340 h 353"/>
                                      <a:gd name="T12" fmla="+- 0 9543 8254"/>
                                      <a:gd name="T13" fmla="*/ T12 w 1290"/>
                                      <a:gd name="T14" fmla="+- 0 10334 10156"/>
                                      <a:gd name="T15" fmla="*/ 10334 h 353"/>
                                      <a:gd name="T16" fmla="+- 0 8726 8254"/>
                                      <a:gd name="T17" fmla="*/ T16 w 1290"/>
                                      <a:gd name="T18" fmla="+- 0 10156 10156"/>
                                      <a:gd name="T19" fmla="*/ 10156 h 353"/>
                                    </a:gdLst>
                                    <a:ahLst/>
                                    <a:cxnLst>
                                      <a:cxn ang="0">
                                        <a:pos x="T1" y="T3"/>
                                      </a:cxn>
                                      <a:cxn ang="0">
                                        <a:pos x="T5" y="T7"/>
                                      </a:cxn>
                                      <a:cxn ang="0">
                                        <a:pos x="T9" y="T11"/>
                                      </a:cxn>
                                      <a:cxn ang="0">
                                        <a:pos x="T13" y="T15"/>
                                      </a:cxn>
                                      <a:cxn ang="0">
                                        <a:pos x="T17" y="T19"/>
                                      </a:cxn>
                                    </a:cxnLst>
                                    <a:rect l="0" t="0" r="r" b="b"/>
                                    <a:pathLst>
                                      <a:path w="1290" h="353">
                                        <a:moveTo>
                                          <a:pt x="472" y="0"/>
                                        </a:moveTo>
                                        <a:lnTo>
                                          <a:pt x="0" y="352"/>
                                        </a:lnTo>
                                        <a:lnTo>
                                          <a:pt x="1285" y="184"/>
                                        </a:lnTo>
                                        <a:lnTo>
                                          <a:pt x="1289" y="178"/>
                                        </a:lnTo>
                                        <a:lnTo>
                                          <a:pt x="472"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1" name="Text Box 61"/>
                              <wps:cNvSpPr txBox="1"/>
                              <wps:spPr>
                                <a:xfrm rot="262310">
                                  <a:off x="233884" y="98035"/>
                                  <a:ext cx="3470260" cy="544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EE7C6A" w14:textId="63B6B2E2" w:rsidR="008761D2" w:rsidRPr="003457BE" w:rsidRDefault="003457BE" w:rsidP="00E80C83">
                                    <w:pPr>
                                      <w:pStyle w:val="Heading3"/>
                                      <w:rPr>
                                        <w:color w:val="FFFF00"/>
                                        <w:sz w:val="22"/>
                                        <w:szCs w:val="22"/>
                                      </w:rPr>
                                    </w:pPr>
                                    <w:r w:rsidRPr="003457BE">
                                      <w:rPr>
                                        <w:color w:val="FFFF00"/>
                                        <w:sz w:val="22"/>
                                        <w:szCs w:val="22"/>
                                      </w:rPr>
                                      <w:t>Is our world better or worse because of digital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D9B6BC0" id="Group 69" o:spid="_x0000_s1056" alt="decorative element" style="width:291.65pt;height:80.35pt;mso-position-horizontal-relative:char;mso-position-vertical-relative:line" coordsize="37041,10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">
                      <v:group id="Group 40" o:spid="_x0000_s1057" style="position:absolute;width:35636;height:10204" coordorigin="6469,8901" coordsize="5612,1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Freeform 43" o:spid="_x0000_s1058" style="position:absolute;left:6469;top:8901;width:5612;height:1171;visibility:visible;mso-wrap-style:square;v-text-anchor:top" coordsize="4884,1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" path="m134,l,761r4883,409l4665,25,134,xe" fillcolor="#0071bc [3208]" stroked="f">
                          <v:path arrowok="t" o:connecttype="custom" o:connectlocs="154,8902;0,9663;5611,10072;5360,8927;154,8902" o:connectangles="0,0,0,0,0"/>
                        </v:shape>
                        <v:shape id="Freeform 42" o:spid="_x0000_s1059" style="position:absolute;left:6479;top:9663;width:3339;height:673;visibility:visible;mso-wrap-style:square;v-text-anchor:top" coordsize="3339,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" path="m1,l,1,3074,672,3339,279,1,xe" fillcolor="#00548c [2408]" stroked="f">
                          <v:path arrowok="t" o:connecttype="custom" o:connectlocs="1,9664;0,9665;3074,10336;3339,9943;1,9664" o:connectangles="0,0,0,0,0"/>
                        </v:shape>
                        <v:shape id="Freeform 41" o:spid="_x0000_s1060" style="position:absolute;left:8253;top:10155;width:1290;height:353;visibility:visible;mso-wrap-style:square;v-text-anchor:top" coordsize="1290,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" path="m472,l,352,1285,184r4,-6l472,xe" fillcolor="#0071bc [3208]" stroked="f">
                          <v:path arrowok="t" o:connecttype="custom" o:connectlocs="472,10156;0,10508;1285,10340;1289,10334;472,10156" o:connectangles="0,0,0,0,0"/>
                        </v:shape>
                      </v:group>
                      <v:shape id="Text Box 61" o:spid="_x0000_s1061" type="#_x0000_t202" style="position:absolute;left:2338;top:980;width:34703;height:5448;rotation:28651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" filled="f" stroked="f">
                        <v:textbox>
                          <w:txbxContent>
                            <w:p w14:paraId="21EE7C6A" w14:textId="63B6B2E2" w:rsidR="008761D2" w:rsidRPr="003457BE" w:rsidRDefault="003457BE" w:rsidP="00E80C83">
                              <w:pPr>
                                <w:pStyle w:val="Heading3"/>
                                <w:rPr>
                                  <w:color w:val="FFFF00"/>
                                  <w:sz w:val="22"/>
                                  <w:szCs w:val="22"/>
                                </w:rPr>
                              </w:pPr>
                              <w:r w:rsidRPr="003457BE">
                                <w:rPr>
                                  <w:color w:val="FFFF00"/>
                                  <w:sz w:val="22"/>
                                  <w:szCs w:val="22"/>
                                </w:rPr>
                                <w:t>Is our world better or worse</w:t>
                              </w:r>
                              <w:r w:rsidRPr="003457BE">
                                <w:rPr>
                                  <w:color w:val="FFFF00"/>
                                  <w:sz w:val="22"/>
                                  <w:szCs w:val="22"/>
                                </w:rPr>
                                <w:t xml:space="preserve"> </w:t>
                              </w:r>
                              <w:r w:rsidRPr="003457BE">
                                <w:rPr>
                                  <w:color w:val="FFFF00"/>
                                  <w:sz w:val="22"/>
                                  <w:szCs w:val="22"/>
                                </w:rPr>
                                <w:t>because of digital</w:t>
                              </w:r>
                              <w:r w:rsidRPr="003457BE">
                                <w:rPr>
                                  <w:color w:val="FFFF00"/>
                                  <w:sz w:val="22"/>
                                  <w:szCs w:val="22"/>
                                </w:rPr>
                                <w:t xml:space="preserve"> </w:t>
                              </w:r>
                              <w:r w:rsidRPr="003457BE">
                                <w:rPr>
                                  <w:color w:val="FFFF00"/>
                                  <w:sz w:val="22"/>
                                  <w:szCs w:val="22"/>
                                </w:rPr>
                                <w:t>representation?</w:t>
                              </w:r>
                            </w:p>
                          </w:txbxContent>
                        </v:textbox>
                      </v:shape>
                      <w10:anchorlock/>
                    </v:group>
                  </w:pict>
                </mc:Fallback>
              </mc:AlternateContent>
            </w:r>
          </w:p>
        </w:tc>
      </w:tr>
      <w:tr w:rsidR="008761D2" w14:paraId="60774700" w14:textId="77777777" w:rsidTr="003659B0">
        <w:trPr>
          <w:trHeight w:val="612"/>
        </w:trPr>
        <w:tc>
          <w:tcPr>
            <w:tcW w:w="5090" w:type="dxa"/>
            <w:vAlign w:val="center"/>
          </w:tcPr>
          <w:p w14:paraId="733023DB" w14:textId="0FD360DB" w:rsidR="008761D2" w:rsidRDefault="008761D2" w:rsidP="00E80C83">
            <w:pPr>
              <w:rPr>
                <w:noProof/>
              </w:rPr>
            </w:pPr>
          </w:p>
        </w:tc>
        <w:tc>
          <w:tcPr>
            <w:tcW w:w="5710" w:type="dxa"/>
          </w:tcPr>
          <w:p w14:paraId="18DC8F6F" w14:textId="7052A792" w:rsidR="008761D2" w:rsidRDefault="008761D2" w:rsidP="00E80C83">
            <w:pPr>
              <w:rPr>
                <w:noProof/>
              </w:rPr>
            </w:pPr>
          </w:p>
        </w:tc>
      </w:tr>
    </w:tbl>
    <w:p w14:paraId="5AEBB53F" w14:textId="2889BF40" w:rsidR="008761D2" w:rsidRDefault="008761D2" w:rsidP="00E80C83"/>
    <w:p w14:paraId="3076D8BF" w14:textId="77777777" w:rsidR="00FD3896" w:rsidRDefault="00FD3896" w:rsidP="00A03C64">
      <w:pPr>
        <w:pStyle w:val="BodyText"/>
        <w:rPr>
          <w:highlight w:val="green"/>
        </w:rPr>
      </w:pPr>
    </w:p>
    <w:p w14:paraId="14AA66D2" w14:textId="77777777" w:rsidR="00FD3896" w:rsidRDefault="00FD3896" w:rsidP="00A03C64">
      <w:pPr>
        <w:pStyle w:val="BodyText"/>
        <w:rPr>
          <w:highlight w:val="green"/>
        </w:rPr>
      </w:pPr>
    </w:p>
    <w:p w14:paraId="2CFFDFBA" w14:textId="77777777" w:rsidR="00FD3896" w:rsidRDefault="00FD3896" w:rsidP="00A03C64">
      <w:pPr>
        <w:pStyle w:val="BodyText"/>
        <w:rPr>
          <w:highlight w:val="green"/>
        </w:rPr>
      </w:pPr>
    </w:p>
    <w:p w14:paraId="1DDEE83F" w14:textId="77777777" w:rsidR="00FD3896" w:rsidRDefault="00FD3896" w:rsidP="00A03C64">
      <w:pPr>
        <w:pStyle w:val="BodyText"/>
        <w:rPr>
          <w:highlight w:val="green"/>
        </w:rPr>
      </w:pPr>
    </w:p>
    <w:p w14:paraId="5BFA58BA" w14:textId="77777777" w:rsidR="00FD3896" w:rsidRDefault="00FD3896" w:rsidP="00A03C64">
      <w:pPr>
        <w:pStyle w:val="BodyText"/>
        <w:rPr>
          <w:highlight w:val="green"/>
        </w:rPr>
      </w:pPr>
    </w:p>
    <w:p w14:paraId="39A7FB01" w14:textId="77777777" w:rsidR="00FD3896" w:rsidRDefault="00FD3896" w:rsidP="00A03C64">
      <w:pPr>
        <w:pStyle w:val="BodyText"/>
        <w:rPr>
          <w:highlight w:val="green"/>
        </w:rPr>
      </w:pPr>
    </w:p>
    <w:p w14:paraId="1884D8B5" w14:textId="77777777" w:rsidR="00FD3896" w:rsidRPr="00FD3896" w:rsidRDefault="00FD3896" w:rsidP="00FD3896">
      <w:pPr>
        <w:pStyle w:val="BodyText"/>
        <w:jc w:val="both"/>
        <w:rPr>
          <w:sz w:val="22"/>
          <w:szCs w:val="22"/>
          <w:highlight w:val="green"/>
        </w:rPr>
      </w:pPr>
    </w:p>
    <w:p w14:paraId="671BF794" w14:textId="24CA5176" w:rsidR="001465BB" w:rsidRPr="00FD3896" w:rsidRDefault="00FD3896" w:rsidP="00FD3896">
      <w:pPr>
        <w:pStyle w:val="BodyText"/>
        <w:jc w:val="both"/>
        <w:rPr>
          <w:rFonts w:ascii="Abadi MT Condensed Light" w:hAnsi="Abadi MT Condensed Light"/>
          <w:sz w:val="22"/>
          <w:szCs w:val="22"/>
        </w:rPr>
      </w:pPr>
      <w:r w:rsidRPr="00FD3896">
        <w:rPr>
          <w:rFonts w:ascii="Abadi MT Condensed Light" w:hAnsi="Abadi MT Condensed Light"/>
          <w:sz w:val="22"/>
          <w:szCs w:val="22"/>
        </w:rPr>
        <w:t xml:space="preserve">Digital representation has pros and cons. As stated in the article, CGI can help filmmakers create contents that cannot create in real life, while the issue it can cause is CGI is legal issue, passed away actors might not give consents </w:t>
      </w:r>
      <w:r>
        <w:rPr>
          <w:rFonts w:ascii="Abadi MT Condensed Light" w:hAnsi="Abadi MT Condensed Light"/>
          <w:sz w:val="22"/>
          <w:szCs w:val="22"/>
        </w:rPr>
        <w:t>to the film makers to use their face. So, there is always controversies.</w:t>
      </w:r>
    </w:p>
    <w:sectPr w:rsidR="001465BB" w:rsidRPr="00FD3896" w:rsidSect="00BB49C3">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B85F6" w14:textId="77777777" w:rsidR="00384B58" w:rsidRDefault="00384B58" w:rsidP="00C47094">
      <w:r>
        <w:separator/>
      </w:r>
    </w:p>
  </w:endnote>
  <w:endnote w:type="continuationSeparator" w:id="0">
    <w:p w14:paraId="38907B39" w14:textId="77777777" w:rsidR="00384B58" w:rsidRDefault="00384B58" w:rsidP="00C4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4A8AE" w14:textId="77777777" w:rsidR="00384B58" w:rsidRDefault="00384B58" w:rsidP="00C47094">
      <w:r>
        <w:separator/>
      </w:r>
    </w:p>
  </w:footnote>
  <w:footnote w:type="continuationSeparator" w:id="0">
    <w:p w14:paraId="378F09CB" w14:textId="77777777" w:rsidR="00384B58" w:rsidRDefault="00384B58" w:rsidP="00C47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D7"/>
    <w:rsid w:val="00024191"/>
    <w:rsid w:val="001465BB"/>
    <w:rsid w:val="003019EC"/>
    <w:rsid w:val="00344291"/>
    <w:rsid w:val="003457BE"/>
    <w:rsid w:val="003659B0"/>
    <w:rsid w:val="00384B58"/>
    <w:rsid w:val="004A530E"/>
    <w:rsid w:val="005C64F7"/>
    <w:rsid w:val="00604E14"/>
    <w:rsid w:val="007750F8"/>
    <w:rsid w:val="007C47F9"/>
    <w:rsid w:val="00864B50"/>
    <w:rsid w:val="008761D2"/>
    <w:rsid w:val="00895F0D"/>
    <w:rsid w:val="009B6012"/>
    <w:rsid w:val="00A03C64"/>
    <w:rsid w:val="00A065D5"/>
    <w:rsid w:val="00A26FAA"/>
    <w:rsid w:val="00BA01D7"/>
    <w:rsid w:val="00BB49C3"/>
    <w:rsid w:val="00C41CA6"/>
    <w:rsid w:val="00C47094"/>
    <w:rsid w:val="00C62D1A"/>
    <w:rsid w:val="00C64645"/>
    <w:rsid w:val="00C65E55"/>
    <w:rsid w:val="00C97243"/>
    <w:rsid w:val="00CC66D1"/>
    <w:rsid w:val="00D91857"/>
    <w:rsid w:val="00E21FB2"/>
    <w:rsid w:val="00E64ABF"/>
    <w:rsid w:val="00E80C83"/>
    <w:rsid w:val="00F9544C"/>
    <w:rsid w:val="00FB08E9"/>
    <w:rsid w:val="00FD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B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widowControl w:val="0"/>
        <w:autoSpaceDE w:val="0"/>
        <w:autoSpaceDN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BB49C3"/>
  </w:style>
  <w:style w:type="paragraph" w:styleId="Heading1">
    <w:name w:val="heading 1"/>
    <w:basedOn w:val="Normal"/>
    <w:next w:val="Normal"/>
    <w:link w:val="Heading1Char"/>
    <w:uiPriority w:val="9"/>
    <w:qFormat/>
    <w:rsid w:val="005C64F7"/>
    <w:pPr>
      <w:keepNext/>
      <w:keepLines/>
      <w:jc w:val="left"/>
      <w:outlineLvl w:val="0"/>
    </w:pPr>
    <w:rPr>
      <w:rFonts w:eastAsiaTheme="majorEastAsia" w:cstheme="majorBidi"/>
      <w:color w:val="22B573" w:themeColor="accent2"/>
      <w:sz w:val="22"/>
      <w:szCs w:val="32"/>
    </w:rPr>
  </w:style>
  <w:style w:type="paragraph" w:styleId="Heading2">
    <w:name w:val="heading 2"/>
    <w:basedOn w:val="Normal"/>
    <w:next w:val="Normal"/>
    <w:link w:val="Heading2Char"/>
    <w:uiPriority w:val="9"/>
    <w:qFormat/>
    <w:rsid w:val="00E80C83"/>
    <w:pPr>
      <w:keepNext/>
      <w:keepLines/>
      <w:jc w:val="left"/>
      <w:outlineLvl w:val="1"/>
    </w:pPr>
    <w:rPr>
      <w:rFonts w:eastAsiaTheme="majorEastAsia" w:cstheme="majorBidi"/>
      <w:color w:val="ED1E79" w:themeColor="accent3"/>
      <w:sz w:val="22"/>
      <w:szCs w:val="26"/>
    </w:rPr>
  </w:style>
  <w:style w:type="paragraph" w:styleId="Heading3">
    <w:name w:val="heading 3"/>
    <w:basedOn w:val="Normal"/>
    <w:next w:val="Normal"/>
    <w:link w:val="Heading3Char"/>
    <w:uiPriority w:val="9"/>
    <w:qFormat/>
    <w:rsid w:val="00E80C83"/>
    <w:pPr>
      <w:keepNext/>
      <w:keepLines/>
      <w:jc w:val="left"/>
      <w:outlineLvl w:val="2"/>
    </w:pPr>
    <w:rPr>
      <w:rFonts w:eastAsiaTheme="majorEastAsia" w:cstheme="majorBidi"/>
      <w:color w:val="FFFFFF" w:themeColor="background1"/>
      <w:sz w:val="52"/>
      <w:szCs w:val="24"/>
    </w:rPr>
  </w:style>
  <w:style w:type="paragraph" w:styleId="Heading4">
    <w:name w:val="heading 4"/>
    <w:basedOn w:val="Normal"/>
    <w:next w:val="Normal"/>
    <w:link w:val="Heading4Char"/>
    <w:uiPriority w:val="9"/>
    <w:qFormat/>
    <w:rsid w:val="00E80C83"/>
    <w:pPr>
      <w:keepNext/>
      <w:keepLines/>
      <w:jc w:val="left"/>
      <w:outlineLvl w:val="3"/>
    </w:pPr>
    <w:rPr>
      <w:rFonts w:eastAsiaTheme="majorEastAsia" w:cstheme="majorBidi"/>
      <w:iCs/>
      <w:color w:val="00ACBC" w:themeColor="accent4"/>
      <w:sz w:val="22"/>
    </w:rPr>
  </w:style>
  <w:style w:type="paragraph" w:styleId="Heading5">
    <w:name w:val="heading 5"/>
    <w:basedOn w:val="Normal"/>
    <w:next w:val="Normal"/>
    <w:link w:val="Heading5Char"/>
    <w:uiPriority w:val="9"/>
    <w:qFormat/>
    <w:rsid w:val="00FB08E9"/>
    <w:pPr>
      <w:keepNext/>
      <w:keepLines/>
      <w:jc w:val="left"/>
      <w:outlineLvl w:val="4"/>
    </w:pPr>
    <w:rPr>
      <w:rFonts w:eastAsiaTheme="majorEastAsia" w:cstheme="majorBidi"/>
      <w:color w:val="0071BC" w:themeColor="accent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sid w:val="00A03C64"/>
    <w:rPr>
      <w:color w:val="000000" w:themeColor="text1"/>
      <w:sz w:val="24"/>
    </w:rPr>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NormalWeb">
    <w:name w:val="Normal (Web)"/>
    <w:basedOn w:val="Normal"/>
    <w:uiPriority w:val="99"/>
    <w:semiHidden/>
    <w:unhideWhenUsed/>
    <w:rsid w:val="00A03C64"/>
    <w:pPr>
      <w:widowControl/>
      <w:autoSpaceDE/>
      <w:autoSpaceDN/>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39"/>
    <w:rsid w:val="00A0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65D5"/>
    <w:pPr>
      <w:ind w:left="1830"/>
      <w:jc w:val="left"/>
    </w:pPr>
    <w:rPr>
      <w:rFonts w:asciiTheme="majorHAnsi" w:hAnsiTheme="majorHAnsi"/>
      <w:b/>
      <w:color w:val="000000" w:themeColor="text1"/>
      <w:sz w:val="62"/>
    </w:rPr>
  </w:style>
  <w:style w:type="character" w:customStyle="1" w:styleId="TitleChar">
    <w:name w:val="Title Char"/>
    <w:basedOn w:val="DefaultParagraphFont"/>
    <w:link w:val="Title"/>
    <w:uiPriority w:val="10"/>
    <w:rsid w:val="00A065D5"/>
    <w:rPr>
      <w:rFonts w:asciiTheme="majorHAnsi" w:hAnsiTheme="majorHAnsi"/>
      <w:b/>
      <w:color w:val="000000" w:themeColor="text1"/>
      <w:sz w:val="62"/>
    </w:rPr>
  </w:style>
  <w:style w:type="character" w:customStyle="1" w:styleId="BodyTextChar">
    <w:name w:val="Body Text Char"/>
    <w:basedOn w:val="DefaultParagraphFont"/>
    <w:link w:val="BodyText"/>
    <w:uiPriority w:val="1"/>
    <w:semiHidden/>
    <w:rsid w:val="00BB49C3"/>
    <w:rPr>
      <w:color w:val="000000" w:themeColor="text1"/>
      <w:sz w:val="24"/>
    </w:rPr>
  </w:style>
  <w:style w:type="character" w:customStyle="1" w:styleId="Heading1Char">
    <w:name w:val="Heading 1 Char"/>
    <w:basedOn w:val="DefaultParagraphFont"/>
    <w:link w:val="Heading1"/>
    <w:uiPriority w:val="9"/>
    <w:rsid w:val="005C64F7"/>
    <w:rPr>
      <w:rFonts w:eastAsiaTheme="majorEastAsia" w:cstheme="majorBidi"/>
      <w:color w:val="22B573" w:themeColor="accent2"/>
      <w:sz w:val="22"/>
      <w:szCs w:val="32"/>
    </w:rPr>
  </w:style>
  <w:style w:type="paragraph" w:styleId="Header">
    <w:name w:val="header"/>
    <w:basedOn w:val="Normal"/>
    <w:link w:val="HeaderChar"/>
    <w:uiPriority w:val="99"/>
    <w:semiHidden/>
    <w:rsid w:val="00C47094"/>
    <w:pPr>
      <w:tabs>
        <w:tab w:val="center" w:pos="4680"/>
        <w:tab w:val="right" w:pos="9360"/>
      </w:tabs>
    </w:pPr>
  </w:style>
  <w:style w:type="character" w:customStyle="1" w:styleId="HeaderChar">
    <w:name w:val="Header Char"/>
    <w:basedOn w:val="DefaultParagraphFont"/>
    <w:link w:val="Header"/>
    <w:uiPriority w:val="99"/>
    <w:semiHidden/>
    <w:rsid w:val="00BB49C3"/>
  </w:style>
  <w:style w:type="paragraph" w:styleId="Footer">
    <w:name w:val="footer"/>
    <w:basedOn w:val="Normal"/>
    <w:link w:val="FooterChar"/>
    <w:uiPriority w:val="99"/>
    <w:semiHidden/>
    <w:rsid w:val="00C47094"/>
    <w:pPr>
      <w:tabs>
        <w:tab w:val="center" w:pos="4680"/>
        <w:tab w:val="right" w:pos="9360"/>
      </w:tabs>
    </w:pPr>
  </w:style>
  <w:style w:type="character" w:customStyle="1" w:styleId="FooterChar">
    <w:name w:val="Footer Char"/>
    <w:basedOn w:val="DefaultParagraphFont"/>
    <w:link w:val="Footer"/>
    <w:uiPriority w:val="99"/>
    <w:semiHidden/>
    <w:rsid w:val="00BB49C3"/>
  </w:style>
  <w:style w:type="character" w:styleId="PlaceholderText">
    <w:name w:val="Placeholder Text"/>
    <w:basedOn w:val="DefaultParagraphFont"/>
    <w:uiPriority w:val="99"/>
    <w:semiHidden/>
    <w:rsid w:val="00A065D5"/>
    <w:rPr>
      <w:color w:val="808080"/>
    </w:rPr>
  </w:style>
  <w:style w:type="paragraph" w:styleId="Subtitle">
    <w:name w:val="Subtitle"/>
    <w:basedOn w:val="Normal"/>
    <w:next w:val="Normal"/>
    <w:link w:val="SubtitleChar"/>
    <w:uiPriority w:val="11"/>
    <w:qFormat/>
    <w:rsid w:val="00A065D5"/>
    <w:pPr>
      <w:numPr>
        <w:ilvl w:val="1"/>
      </w:numPr>
      <w:jc w:val="left"/>
    </w:pPr>
    <w:rPr>
      <w:rFonts w:eastAsiaTheme="minorEastAsia"/>
      <w:color w:val="E38B04" w:themeColor="accent1" w:themeShade="BF"/>
      <w:sz w:val="30"/>
      <w:szCs w:val="22"/>
    </w:rPr>
  </w:style>
  <w:style w:type="character" w:customStyle="1" w:styleId="SubtitleChar">
    <w:name w:val="Subtitle Char"/>
    <w:basedOn w:val="DefaultParagraphFont"/>
    <w:link w:val="Subtitle"/>
    <w:uiPriority w:val="11"/>
    <w:rsid w:val="00A065D5"/>
    <w:rPr>
      <w:rFonts w:eastAsiaTheme="minorEastAsia"/>
      <w:color w:val="E38B04" w:themeColor="accent1" w:themeShade="BF"/>
      <w:sz w:val="30"/>
      <w:szCs w:val="22"/>
    </w:rPr>
  </w:style>
  <w:style w:type="character" w:customStyle="1" w:styleId="Heading2Char">
    <w:name w:val="Heading 2 Char"/>
    <w:basedOn w:val="DefaultParagraphFont"/>
    <w:link w:val="Heading2"/>
    <w:uiPriority w:val="9"/>
    <w:rsid w:val="00E80C83"/>
    <w:rPr>
      <w:rFonts w:eastAsiaTheme="majorEastAsia" w:cstheme="majorBidi"/>
      <w:color w:val="ED1E79" w:themeColor="accent3"/>
      <w:sz w:val="22"/>
      <w:szCs w:val="26"/>
    </w:rPr>
  </w:style>
  <w:style w:type="character" w:customStyle="1" w:styleId="Heading3Char">
    <w:name w:val="Heading 3 Char"/>
    <w:basedOn w:val="DefaultParagraphFont"/>
    <w:link w:val="Heading3"/>
    <w:uiPriority w:val="9"/>
    <w:rsid w:val="00E80C83"/>
    <w:rPr>
      <w:rFonts w:eastAsiaTheme="majorEastAsia" w:cstheme="majorBidi"/>
      <w:color w:val="FFFFFF" w:themeColor="background1"/>
      <w:sz w:val="52"/>
      <w:szCs w:val="24"/>
    </w:rPr>
  </w:style>
  <w:style w:type="character" w:customStyle="1" w:styleId="Heading4Char">
    <w:name w:val="Heading 4 Char"/>
    <w:basedOn w:val="DefaultParagraphFont"/>
    <w:link w:val="Heading4"/>
    <w:uiPriority w:val="9"/>
    <w:rsid w:val="00E80C83"/>
    <w:rPr>
      <w:rFonts w:eastAsiaTheme="majorEastAsia" w:cstheme="majorBidi"/>
      <w:iCs/>
      <w:color w:val="00ACBC" w:themeColor="accent4"/>
      <w:sz w:val="22"/>
    </w:rPr>
  </w:style>
  <w:style w:type="character" w:customStyle="1" w:styleId="Heading5Char">
    <w:name w:val="Heading 5 Char"/>
    <w:basedOn w:val="DefaultParagraphFont"/>
    <w:link w:val="Heading5"/>
    <w:uiPriority w:val="9"/>
    <w:rsid w:val="00FB08E9"/>
    <w:rPr>
      <w:rFonts w:eastAsiaTheme="majorEastAsia" w:cstheme="majorBidi"/>
      <w:color w:val="0071BC" w:themeColor="accent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50154">
      <w:bodyDiv w:val="1"/>
      <w:marLeft w:val="0"/>
      <w:marRight w:val="0"/>
      <w:marTop w:val="0"/>
      <w:marBottom w:val="0"/>
      <w:divBdr>
        <w:top w:val="none" w:sz="0" w:space="0" w:color="auto"/>
        <w:left w:val="none" w:sz="0" w:space="0" w:color="auto"/>
        <w:bottom w:val="none" w:sz="0" w:space="0" w:color="auto"/>
        <w:right w:val="none" w:sz="0" w:space="0" w:color="auto"/>
      </w:divBdr>
    </w:div>
    <w:div w:id="1427071564">
      <w:bodyDiv w:val="1"/>
      <w:marLeft w:val="0"/>
      <w:marRight w:val="0"/>
      <w:marTop w:val="0"/>
      <w:marBottom w:val="0"/>
      <w:divBdr>
        <w:top w:val="none" w:sz="0" w:space="0" w:color="auto"/>
        <w:left w:val="none" w:sz="0" w:space="0" w:color="auto"/>
        <w:bottom w:val="none" w:sz="0" w:space="0" w:color="auto"/>
        <w:right w:val="none" w:sz="0" w:space="0" w:color="auto"/>
      </w:divBdr>
    </w:div>
    <w:div w:id="185067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gliu/Library/Containers/com.microsoft.Word/Data/Library/Application%20Support/Microsoft/Office/16.0/DTS/Search/%7bA17DCC4A-E0FE-684A-B324-6946F3EEFF37%7dtf89589418_win32.dotx" TargetMode="External"/></Relationships>
</file>

<file path=word/theme/theme1.xml><?xml version="1.0" encoding="utf-8"?>
<a:theme xmlns:a="http://schemas.openxmlformats.org/drawingml/2006/main" name="Posters">
  <a:themeElements>
    <a:clrScheme name="Posters">
      <a:dk1>
        <a:srgbClr val="000000"/>
      </a:dk1>
      <a:lt1>
        <a:srgbClr val="FFFFFF"/>
      </a:lt1>
      <a:dk2>
        <a:srgbClr val="5E5E5E"/>
      </a:dk2>
      <a:lt2>
        <a:srgbClr val="D6D5D5"/>
      </a:lt2>
      <a:accent1>
        <a:srgbClr val="FBB03B"/>
      </a:accent1>
      <a:accent2>
        <a:srgbClr val="22B573"/>
      </a:accent2>
      <a:accent3>
        <a:srgbClr val="ED1E79"/>
      </a:accent3>
      <a:accent4>
        <a:srgbClr val="00ACBC"/>
      </a:accent4>
      <a:accent5>
        <a:srgbClr val="0071BC"/>
      </a:accent5>
      <a:accent6>
        <a:srgbClr val="EF5FA7"/>
      </a:accent6>
      <a:hlink>
        <a:srgbClr val="0000FF"/>
      </a:hlink>
      <a:folHlink>
        <a:srgbClr val="FF00FF"/>
      </a:folHlink>
    </a:clrScheme>
    <a:fontScheme name="Custom 7">
      <a:majorFont>
        <a:latin typeface="Arial Black"/>
        <a:ea typeface=""/>
        <a:cs typeface=""/>
      </a:majorFont>
      <a:minorFont>
        <a:latin typeface="Arial Black"/>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sters" id="{80A1B156-52F8-0E4A-9704-D8C98A4A7EC7}" vid="{D5A9ECC0-F7B8-7F4F-B37F-419368EE074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231FBF-5A1B-4AAA-BBF7-7438BD82E13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7BF2109-4A15-408D-AD5A-B643BE5C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43F8C-3556-4EA3-9956-E8754D847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of the week poster.dotx</Template>
  <TotalTime>0</TotalTime>
  <Pages>1</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2021-10-08T18:34:00Z</dcterms:created>
  <dcterms:modified xsi:type="dcterms:W3CDTF">2021-10-19T18:56:00Z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